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bCs/>
          <w:sz w:val="36"/>
          <w:szCs w:val="36"/>
        </w:rPr>
        <w:id w:val="-310258465"/>
        <w:docPartObj>
          <w:docPartGallery w:val="Cover Pages"/>
          <w:docPartUnique/>
        </w:docPartObj>
      </w:sdtPr>
      <w:sdtEndPr>
        <w:rPr>
          <w:b w:val="0"/>
          <w:bCs w:val="0"/>
          <w:color w:val="707276"/>
          <w:sz w:val="20"/>
          <w:szCs w:val="20"/>
        </w:rPr>
      </w:sdtEndPr>
      <w:sdtContent>
        <w:p w14:paraId="4268256B" w14:textId="24F1299D" w:rsidR="004210B3" w:rsidRPr="00901587" w:rsidRDefault="00085034" w:rsidP="00085034">
          <w:pPr>
            <w:tabs>
              <w:tab w:val="left" w:pos="2880"/>
            </w:tabs>
            <w:ind w:right="2160"/>
            <w:rPr>
              <w:b/>
              <w:sz w:val="28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allowOverlap="1" wp14:anchorId="7871EDA4" wp14:editId="45B69F71">
                <wp:simplePos x="0" y="0"/>
                <wp:positionH relativeFrom="page">
                  <wp:posOffset>5837275</wp:posOffset>
                </wp:positionH>
                <wp:positionV relativeFrom="page">
                  <wp:posOffset>9569</wp:posOffset>
                </wp:positionV>
                <wp:extent cx="1947672" cy="160020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NNL_Agenda_Logo_with_Endorsement_05-13-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7672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b/>
                <w:sz w:val="36"/>
              </w:rPr>
              <w:alias w:val="Title"/>
              <w:tag w:val=""/>
              <w:id w:val="95379731"/>
              <w:placeholder>
                <w:docPart w:val="E01476E789474F43964BD210A316712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9188C">
                <w:rPr>
                  <w:b/>
                  <w:sz w:val="36"/>
                </w:rPr>
                <w:t>UVM Energy Hackathon</w:t>
              </w:r>
            </w:sdtContent>
          </w:sdt>
        </w:p>
        <w:p w14:paraId="30705489" w14:textId="77777777" w:rsidR="004210B3" w:rsidRPr="00901587" w:rsidRDefault="004210B3" w:rsidP="00E93AAA">
          <w:pPr>
            <w:tabs>
              <w:tab w:val="left" w:pos="2880"/>
            </w:tabs>
            <w:rPr>
              <w:sz w:val="28"/>
            </w:rPr>
          </w:pPr>
        </w:p>
        <w:sdt>
          <w:sdtPr>
            <w:rPr>
              <w:sz w:val="28"/>
              <w:szCs w:val="28"/>
            </w:rPr>
            <w:alias w:val="Event Date"/>
            <w:tag w:val=""/>
            <w:id w:val="1884745022"/>
            <w:placeholder>
              <w:docPart w:val="4CC9746C2F794A119FD8647B9911542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4-08-22T00:00:00Z">
              <w:dateFormat w:val="dddd, MMMM d, yyyy"/>
              <w:lid w:val="en-US"/>
              <w:storeMappedDataAs w:val="dateTime"/>
              <w:calendar w:val="gregorian"/>
            </w:date>
          </w:sdtPr>
          <w:sdtContent>
            <w:p w14:paraId="6067DD5D" w14:textId="55AE5920" w:rsidR="004210B3" w:rsidRPr="00E93AAA" w:rsidRDefault="00F1485F" w:rsidP="00E93AAA">
              <w:pPr>
                <w:pStyle w:val="TableText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Thursday</w:t>
              </w:r>
              <w:r w:rsidR="001A6964">
                <w:rPr>
                  <w:sz w:val="28"/>
                  <w:szCs w:val="28"/>
                </w:rPr>
                <w:t>,</w:t>
              </w:r>
              <w:r>
                <w:rPr>
                  <w:sz w:val="28"/>
                  <w:szCs w:val="28"/>
                </w:rPr>
                <w:t xml:space="preserve"> </w:t>
              </w:r>
              <w:r w:rsidR="008461B9">
                <w:rPr>
                  <w:sz w:val="28"/>
                  <w:szCs w:val="28"/>
                </w:rPr>
                <w:t>August</w:t>
              </w:r>
              <w:r>
                <w:rPr>
                  <w:sz w:val="28"/>
                  <w:szCs w:val="28"/>
                </w:rPr>
                <w:t xml:space="preserve"> 2</w:t>
              </w:r>
              <w:r w:rsidR="008461B9">
                <w:rPr>
                  <w:sz w:val="28"/>
                  <w:szCs w:val="28"/>
                </w:rPr>
                <w:t>2</w:t>
              </w:r>
              <w:r>
                <w:rPr>
                  <w:sz w:val="28"/>
                  <w:szCs w:val="28"/>
                </w:rPr>
                <w:t>,</w:t>
              </w:r>
              <w:r w:rsidR="001A6964">
                <w:rPr>
                  <w:sz w:val="28"/>
                  <w:szCs w:val="28"/>
                </w:rPr>
                <w:t xml:space="preserve"> 2024</w:t>
              </w:r>
            </w:p>
          </w:sdtContent>
        </w:sdt>
        <w:sdt>
          <w:sdtPr>
            <w:rPr>
              <w:sz w:val="28"/>
              <w:szCs w:val="28"/>
            </w:rPr>
            <w:alias w:val="Start/End Time"/>
            <w:tag w:val=""/>
            <w:id w:val="-875923770"/>
            <w:placeholder>
              <w:docPart w:val="DFB7ED2C111642518EBB2C2F4B1178F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p w14:paraId="0BA43193" w14:textId="24887D20" w:rsidR="004210B3" w:rsidRPr="00E93AAA" w:rsidRDefault="008461B9" w:rsidP="00E93AAA">
              <w:pPr>
                <w:tabs>
                  <w:tab w:val="left" w:pos="2880"/>
                </w:tabs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9</w:t>
              </w:r>
              <w:r w:rsidR="00183F7B">
                <w:rPr>
                  <w:sz w:val="28"/>
                  <w:szCs w:val="28"/>
                </w:rPr>
                <w:t>:</w:t>
              </w:r>
              <w:r>
                <w:rPr>
                  <w:sz w:val="28"/>
                  <w:szCs w:val="28"/>
                </w:rPr>
                <w:t>0</w:t>
              </w:r>
              <w:r w:rsidR="00183F7B">
                <w:rPr>
                  <w:sz w:val="28"/>
                  <w:szCs w:val="28"/>
                </w:rPr>
                <w:t>0</w:t>
              </w:r>
              <w:r w:rsidR="000C4CAB">
                <w:rPr>
                  <w:sz w:val="28"/>
                  <w:szCs w:val="28"/>
                </w:rPr>
                <w:t xml:space="preserve"> PM – </w:t>
              </w:r>
              <w:r>
                <w:rPr>
                  <w:sz w:val="28"/>
                  <w:szCs w:val="28"/>
                </w:rPr>
                <w:t>3</w:t>
              </w:r>
              <w:r w:rsidR="00183F7B">
                <w:rPr>
                  <w:sz w:val="28"/>
                  <w:szCs w:val="28"/>
                </w:rPr>
                <w:t>:0</w:t>
              </w:r>
              <w:r w:rsidR="002B17A6">
                <w:rPr>
                  <w:sz w:val="28"/>
                  <w:szCs w:val="28"/>
                </w:rPr>
                <w:t>0</w:t>
              </w:r>
              <w:r w:rsidR="000C4CAB">
                <w:rPr>
                  <w:sz w:val="28"/>
                  <w:szCs w:val="28"/>
                </w:rPr>
                <w:t xml:space="preserve"> </w:t>
              </w:r>
              <w:r w:rsidR="00183F7B">
                <w:rPr>
                  <w:sz w:val="28"/>
                  <w:szCs w:val="28"/>
                </w:rPr>
                <w:t>PM</w:t>
              </w:r>
              <w:r w:rsidR="000C4CAB">
                <w:rPr>
                  <w:sz w:val="28"/>
                  <w:szCs w:val="28"/>
                </w:rPr>
                <w:t xml:space="preserve"> </w:t>
              </w:r>
              <w:r>
                <w:rPr>
                  <w:sz w:val="28"/>
                  <w:szCs w:val="28"/>
                </w:rPr>
                <w:t>E</w:t>
              </w:r>
              <w:r w:rsidR="00183F7B">
                <w:rPr>
                  <w:sz w:val="28"/>
                  <w:szCs w:val="28"/>
                </w:rPr>
                <w:t>D</w:t>
              </w:r>
              <w:r w:rsidR="000C4CAB">
                <w:rPr>
                  <w:sz w:val="28"/>
                  <w:szCs w:val="28"/>
                </w:rPr>
                <w:t>T</w:t>
              </w:r>
            </w:p>
          </w:sdtContent>
        </w:sdt>
        <w:sdt>
          <w:sdtPr>
            <w:rPr>
              <w:sz w:val="28"/>
              <w:szCs w:val="28"/>
            </w:rPr>
            <w:alias w:val="Location"/>
            <w:tag w:val=""/>
            <w:id w:val="-409470729"/>
            <w:placeholder>
              <w:docPart w:val="0694F5CB7C674022882DB263E2770F27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350E8063" w14:textId="00F1FA92" w:rsidR="004210B3" w:rsidRPr="00E93AAA" w:rsidRDefault="008461B9" w:rsidP="00E93AAA">
              <w:pPr>
                <w:pBdr>
                  <w:bottom w:val="single" w:sz="4" w:space="1" w:color="auto"/>
                </w:pBdr>
                <w:tabs>
                  <w:tab w:val="left" w:pos="2880"/>
                </w:tabs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Burlington, VT</w:t>
              </w:r>
            </w:p>
          </w:sdtContent>
        </w:sdt>
        <w:p w14:paraId="08602159" w14:textId="77777777" w:rsidR="004210B3" w:rsidRPr="00E93AAA" w:rsidRDefault="004210B3" w:rsidP="00E93AAA">
          <w:pPr>
            <w:pStyle w:val="Header"/>
            <w:rPr>
              <w:rFonts w:ascii="Arial" w:hAnsi="Arial"/>
              <w:sz w:val="28"/>
              <w:szCs w:val="28"/>
            </w:rPr>
          </w:pPr>
        </w:p>
        <w:p w14:paraId="6AEBFC77" w14:textId="77777777" w:rsidR="004210B3" w:rsidRPr="00B55EF5" w:rsidRDefault="004210B3" w:rsidP="00A95529">
          <w:pPr>
            <w:tabs>
              <w:tab w:val="left" w:pos="2880"/>
            </w:tabs>
            <w:rPr>
              <w:b/>
              <w:color w:val="D77600" w:themeColor="text2"/>
              <w:sz w:val="36"/>
            </w:rPr>
          </w:pPr>
          <w:r w:rsidRPr="00B55EF5">
            <w:rPr>
              <w:b/>
              <w:noProof/>
              <w:color w:val="D77600" w:themeColor="text2"/>
              <w:sz w:val="36"/>
            </w:rPr>
            <w:t>AGENDA</w:t>
          </w:r>
        </w:p>
        <w:p w14:paraId="7A4156B7" w14:textId="77777777" w:rsidR="004210B3" w:rsidRPr="004210B3" w:rsidRDefault="004210B3" w:rsidP="004210B3">
          <w:pPr>
            <w:tabs>
              <w:tab w:val="left" w:pos="2880"/>
            </w:tabs>
            <w:rPr>
              <w:color w:val="707276"/>
              <w:sz w:val="20"/>
            </w:rPr>
          </w:pPr>
        </w:p>
        <w:sdt>
          <w:sdtPr>
            <w:rPr>
              <w:color w:val="707276"/>
              <w:sz w:val="20"/>
            </w:rPr>
            <w:alias w:val="Agenda Style"/>
            <w:tag w:val="Agenda Style"/>
            <w:id w:val="-1733920869"/>
            <w:placeholder>
              <w:docPart w:val="7A4451D40C6F4AFEA984CEF610F92158"/>
            </w:placeholder>
            <w:docPartList>
              <w:docPartGallery w:val="Custom 2"/>
              <w:docPartCategory w:val="PNNL_Agenda"/>
            </w:docPartList>
          </w:sdtPr>
          <w:sdtContent>
            <w:tbl>
              <w:tblPr>
                <w:tblW w:w="0" w:type="auto"/>
                <w:tblCellMar>
                  <w:top w:w="115" w:type="dxa"/>
                  <w:left w:w="115" w:type="dxa"/>
                  <w:bottom w:w="115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2160"/>
                <w:gridCol w:w="4256"/>
                <w:gridCol w:w="2944"/>
              </w:tblGrid>
              <w:tr w:rsidR="00FB6447" w:rsidRPr="00920B01" w14:paraId="74106E3D" w14:textId="77777777" w:rsidTr="00B55EF5">
                <w:trPr>
                  <w:tblHeader/>
                </w:trPr>
                <w:tc>
                  <w:tcPr>
                    <w:tcW w:w="2160" w:type="dxa"/>
                  </w:tcPr>
                  <w:p w14:paraId="5B36530A" w14:textId="77777777" w:rsidR="00FB6447" w:rsidRPr="00920B01" w:rsidRDefault="00FB6447">
                    <w:pPr>
                      <w:tabs>
                        <w:tab w:val="left" w:pos="2880"/>
                      </w:tabs>
                      <w:rPr>
                        <w:sz w:val="28"/>
                      </w:rPr>
                    </w:pPr>
                    <w:r w:rsidRPr="00920B01">
                      <w:rPr>
                        <w:color w:val="707276"/>
                        <w:sz w:val="20"/>
                      </w:rPr>
                      <w:t>TIME</w:t>
                    </w:r>
                  </w:p>
                </w:tc>
                <w:tc>
                  <w:tcPr>
                    <w:tcW w:w="4256" w:type="dxa"/>
                  </w:tcPr>
                  <w:p w14:paraId="4E1C8664" w14:textId="77777777" w:rsidR="00FB6447" w:rsidRPr="00920B01" w:rsidRDefault="00FB6447">
                    <w:pPr>
                      <w:tabs>
                        <w:tab w:val="left" w:pos="2880"/>
                      </w:tabs>
                      <w:rPr>
                        <w:sz w:val="28"/>
                      </w:rPr>
                    </w:pPr>
                    <w:r w:rsidRPr="00920B01">
                      <w:rPr>
                        <w:color w:val="707276"/>
                        <w:sz w:val="20"/>
                      </w:rPr>
                      <w:t>TOPIC</w:t>
                    </w:r>
                  </w:p>
                </w:tc>
                <w:tc>
                  <w:tcPr>
                    <w:tcW w:w="2944" w:type="dxa"/>
                  </w:tcPr>
                  <w:p w14:paraId="375C896A" w14:textId="507AEA36" w:rsidR="00FB6447" w:rsidRPr="00920B01" w:rsidRDefault="00FB6447">
                    <w:pPr>
                      <w:tabs>
                        <w:tab w:val="left" w:pos="2880"/>
                      </w:tabs>
                      <w:rPr>
                        <w:color w:val="707276"/>
                        <w:sz w:val="20"/>
                      </w:rPr>
                    </w:pPr>
                    <w:r>
                      <w:rPr>
                        <w:color w:val="707276"/>
                        <w:sz w:val="20"/>
                      </w:rPr>
                      <w:t>Facilitator</w:t>
                    </w:r>
                  </w:p>
                </w:tc>
              </w:tr>
              <w:tr w:rsidR="00B96F62" w:rsidRPr="00920B01" w14:paraId="536FC356" w14:textId="77777777" w:rsidTr="00B55EF5">
                <w:tc>
                  <w:tcPr>
                    <w:tcW w:w="2160" w:type="dxa"/>
                  </w:tcPr>
                  <w:p w14:paraId="1B4ED22C" w14:textId="0029CB66" w:rsidR="00B96F62" w:rsidRPr="002B353A" w:rsidRDefault="00B96F62" w:rsidP="00B55EF5">
                    <w:pPr>
                      <w:rPr>
                        <w:b/>
                        <w:color w:val="D77600" w:themeColor="accent3"/>
                      </w:rPr>
                    </w:pPr>
                    <w:r w:rsidRPr="002B353A">
                      <w:rPr>
                        <w:b/>
                        <w:color w:val="D77600" w:themeColor="accent3"/>
                      </w:rPr>
                      <w:t>Day 1 08/22</w:t>
                    </w:r>
                    <w:r w:rsidR="002B353A" w:rsidRPr="002B353A">
                      <w:rPr>
                        <w:b/>
                        <w:color w:val="D77600" w:themeColor="accent3"/>
                      </w:rPr>
                      <w:t xml:space="preserve">/2024 </w:t>
                    </w:r>
                  </w:p>
                </w:tc>
                <w:tc>
                  <w:tcPr>
                    <w:tcW w:w="4256" w:type="dxa"/>
                  </w:tcPr>
                  <w:p w14:paraId="39E19BC1" w14:textId="5E6CCB44" w:rsidR="00B96F62" w:rsidRPr="002B353A" w:rsidRDefault="002B353A" w:rsidP="00B55EF5">
                    <w:pPr>
                      <w:rPr>
                        <w:rFonts w:asciiTheme="majorHAnsi" w:hAnsiTheme="majorHAnsi" w:cstheme="majorHAnsi"/>
                        <w:color w:val="D77600" w:themeColor="accent3"/>
                      </w:rPr>
                    </w:pPr>
                    <w:r w:rsidRPr="002B353A">
                      <w:rPr>
                        <w:b/>
                        <w:color w:val="D77600" w:themeColor="accent3"/>
                      </w:rPr>
                      <w:t>Thursday</w:t>
                    </w:r>
                  </w:p>
                </w:tc>
                <w:tc>
                  <w:tcPr>
                    <w:tcW w:w="2944" w:type="dxa"/>
                  </w:tcPr>
                  <w:p w14:paraId="1F2116AE" w14:textId="77777777" w:rsidR="00B96F62" w:rsidRDefault="00B96F62" w:rsidP="00B55EF5"/>
                </w:tc>
              </w:tr>
              <w:tr w:rsidR="00FB6447" w:rsidRPr="00920B01" w14:paraId="09889A29" w14:textId="77777777" w:rsidTr="00B55EF5">
                <w:tc>
                  <w:tcPr>
                    <w:tcW w:w="2160" w:type="dxa"/>
                  </w:tcPr>
                  <w:p w14:paraId="356205FC" w14:textId="38DD1AA8" w:rsidR="00FB6447" w:rsidRPr="00517144" w:rsidRDefault="002C3A7C" w:rsidP="00B55EF5">
                    <w:r>
                      <w:rPr>
                        <w:b/>
                      </w:rPr>
                      <w:t>0</w:t>
                    </w:r>
                    <w:r w:rsidR="00F803D6">
                      <w:rPr>
                        <w:b/>
                      </w:rPr>
                      <w:t>8</w:t>
                    </w:r>
                    <w:r w:rsidR="002C7E77">
                      <w:rPr>
                        <w:b/>
                      </w:rPr>
                      <w:t>:</w:t>
                    </w:r>
                    <w:r w:rsidR="00F803D6">
                      <w:rPr>
                        <w:b/>
                      </w:rPr>
                      <w:t>3</w:t>
                    </w:r>
                    <w:r w:rsidR="002C7E77">
                      <w:rPr>
                        <w:b/>
                      </w:rPr>
                      <w:t>0</w:t>
                    </w:r>
                    <w:r w:rsidR="00FB6447" w:rsidRPr="00517144">
                      <w:rPr>
                        <w:b/>
                      </w:rPr>
                      <w:t xml:space="preserve"> – </w:t>
                    </w:r>
                    <w:r w:rsidR="00F803D6">
                      <w:rPr>
                        <w:b/>
                      </w:rPr>
                      <w:t>09</w:t>
                    </w:r>
                    <w:r w:rsidR="00FB6447">
                      <w:rPr>
                        <w:b/>
                      </w:rPr>
                      <w:t>:</w:t>
                    </w:r>
                    <w:r w:rsidR="00F803D6">
                      <w:rPr>
                        <w:b/>
                      </w:rPr>
                      <w:t>0</w:t>
                    </w:r>
                    <w:r>
                      <w:rPr>
                        <w:b/>
                      </w:rPr>
                      <w:t>0</w:t>
                    </w:r>
                    <w:r w:rsidR="00FB6447" w:rsidRPr="00517144">
                      <w:rPr>
                        <w:b/>
                      </w:rPr>
                      <w:t xml:space="preserve"> </w:t>
                    </w:r>
                    <w:r w:rsidR="00113E9A">
                      <w:rPr>
                        <w:b/>
                      </w:rPr>
                      <w:t>p</w:t>
                    </w:r>
                    <w:r w:rsidR="00FB6447" w:rsidRPr="00517144">
                      <w:rPr>
                        <w:b/>
                      </w:rPr>
                      <w:t>m</w:t>
                    </w:r>
                  </w:p>
                </w:tc>
                <w:tc>
                  <w:tcPr>
                    <w:tcW w:w="4256" w:type="dxa"/>
                  </w:tcPr>
                  <w:p w14:paraId="0C8C56B6" w14:textId="24903908" w:rsidR="00FB6447" w:rsidRPr="00EB7B30" w:rsidRDefault="00BC257F" w:rsidP="00B55EF5">
                    <w:pPr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 xml:space="preserve"> Session Overview</w:t>
                    </w:r>
                  </w:p>
                </w:tc>
                <w:tc>
                  <w:tcPr>
                    <w:tcW w:w="2944" w:type="dxa"/>
                  </w:tcPr>
                  <w:p w14:paraId="7EE74680" w14:textId="1FA66B96" w:rsidR="00FB6447" w:rsidRPr="00517144" w:rsidRDefault="00FB6447" w:rsidP="00B55EF5">
                    <w:r>
                      <w:t>All</w:t>
                    </w:r>
                  </w:p>
                </w:tc>
              </w:tr>
              <w:tr w:rsidR="00FB6447" w:rsidRPr="00920B01" w14:paraId="52585F62" w14:textId="77777777" w:rsidTr="00B55EF5">
                <w:tc>
                  <w:tcPr>
                    <w:tcW w:w="2160" w:type="dxa"/>
                  </w:tcPr>
                  <w:p w14:paraId="588EBB89" w14:textId="25CCCB6D" w:rsidR="00FB6447" w:rsidRPr="00517144" w:rsidRDefault="00F803D6" w:rsidP="00B55EF5">
                    <w:r>
                      <w:rPr>
                        <w:b/>
                      </w:rPr>
                      <w:t>09</w:t>
                    </w:r>
                    <w:r w:rsidR="00BC257F">
                      <w:rPr>
                        <w:b/>
                      </w:rPr>
                      <w:t>:</w:t>
                    </w:r>
                    <w:r w:rsidR="00DF0D83">
                      <w:rPr>
                        <w:b/>
                      </w:rPr>
                      <w:t>00</w:t>
                    </w:r>
                    <w:r w:rsidR="00FB6447" w:rsidRPr="00517144">
                      <w:rPr>
                        <w:b/>
                      </w:rPr>
                      <w:t xml:space="preserve"> – 1</w:t>
                    </w:r>
                    <w:r>
                      <w:rPr>
                        <w:b/>
                      </w:rPr>
                      <w:t>1</w:t>
                    </w:r>
                    <w:r w:rsidR="00FB6447" w:rsidRPr="00517144">
                      <w:rPr>
                        <w:b/>
                      </w:rPr>
                      <w:t>:</w:t>
                    </w:r>
                    <w:r>
                      <w:rPr>
                        <w:b/>
                      </w:rPr>
                      <w:t>3</w:t>
                    </w:r>
                    <w:r w:rsidR="00E70F26">
                      <w:rPr>
                        <w:b/>
                      </w:rPr>
                      <w:t>0</w:t>
                    </w:r>
                    <w:r w:rsidR="00FB6447" w:rsidRPr="00517144">
                      <w:rPr>
                        <w:b/>
                      </w:rPr>
                      <w:t xml:space="preserve"> pm</w:t>
                    </w:r>
                  </w:p>
                </w:tc>
                <w:tc>
                  <w:tcPr>
                    <w:tcW w:w="4256" w:type="dxa"/>
                  </w:tcPr>
                  <w:p w14:paraId="76BD49C9" w14:textId="7F23CA93" w:rsidR="00FB6447" w:rsidRPr="004D756C" w:rsidRDefault="009D31EC" w:rsidP="00B55EF5">
                    <w:pPr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>T</w:t>
                    </w:r>
                    <w:r w:rsidRPr="009D31EC">
                      <w:rPr>
                        <w:rFonts w:asciiTheme="majorHAnsi" w:hAnsiTheme="majorHAnsi" w:cstheme="majorHAnsi"/>
                      </w:rPr>
                      <w:t xml:space="preserve">ranslating </w:t>
                    </w:r>
                    <w:r w:rsidR="00D96A45">
                      <w:rPr>
                        <w:rFonts w:asciiTheme="majorHAnsi" w:hAnsiTheme="majorHAnsi" w:cstheme="majorHAnsi"/>
                      </w:rPr>
                      <w:t>E</w:t>
                    </w:r>
                    <w:r w:rsidRPr="009D31EC">
                      <w:rPr>
                        <w:rFonts w:asciiTheme="majorHAnsi" w:hAnsiTheme="majorHAnsi" w:cstheme="majorHAnsi"/>
                      </w:rPr>
                      <w:t xml:space="preserve">lectric </w:t>
                    </w:r>
                    <w:r w:rsidR="00D96A45">
                      <w:rPr>
                        <w:rFonts w:asciiTheme="majorHAnsi" w:hAnsiTheme="majorHAnsi" w:cstheme="majorHAnsi"/>
                      </w:rPr>
                      <w:t>P</w:t>
                    </w:r>
                    <w:r w:rsidRPr="009D31EC">
                      <w:rPr>
                        <w:rFonts w:asciiTheme="majorHAnsi" w:hAnsiTheme="majorHAnsi" w:cstheme="majorHAnsi"/>
                      </w:rPr>
                      <w:t xml:space="preserve">ower </w:t>
                    </w:r>
                    <w:r w:rsidR="00D96A45">
                      <w:rPr>
                        <w:rFonts w:asciiTheme="majorHAnsi" w:hAnsiTheme="majorHAnsi" w:cstheme="majorHAnsi"/>
                      </w:rPr>
                      <w:t>D</w:t>
                    </w:r>
                    <w:r w:rsidRPr="009D31EC">
                      <w:rPr>
                        <w:rFonts w:asciiTheme="majorHAnsi" w:hAnsiTheme="majorHAnsi" w:cstheme="majorHAnsi"/>
                      </w:rPr>
                      <w:t xml:space="preserve">istribution </w:t>
                    </w:r>
                    <w:r w:rsidR="00D96A45">
                      <w:rPr>
                        <w:rFonts w:asciiTheme="majorHAnsi" w:hAnsiTheme="majorHAnsi" w:cstheme="majorHAnsi"/>
                      </w:rPr>
                      <w:t>S</w:t>
                    </w:r>
                    <w:r w:rsidRPr="009D31EC">
                      <w:rPr>
                        <w:rFonts w:asciiTheme="majorHAnsi" w:hAnsiTheme="majorHAnsi" w:cstheme="majorHAnsi"/>
                      </w:rPr>
                      <w:t xml:space="preserve">ystem </w:t>
                    </w:r>
                    <w:r w:rsidR="00D96A45">
                      <w:rPr>
                        <w:rFonts w:asciiTheme="majorHAnsi" w:hAnsiTheme="majorHAnsi" w:cstheme="majorHAnsi"/>
                      </w:rPr>
                      <w:t>M</w:t>
                    </w:r>
                    <w:r w:rsidRPr="009D31EC">
                      <w:rPr>
                        <w:rFonts w:asciiTheme="majorHAnsi" w:hAnsiTheme="majorHAnsi" w:cstheme="majorHAnsi"/>
                      </w:rPr>
                      <w:t>odels</w:t>
                    </w:r>
                    <w:r>
                      <w:rPr>
                        <w:rFonts w:asciiTheme="majorHAnsi" w:hAnsiTheme="majorHAnsi" w:cstheme="majorHAnsi"/>
                      </w:rPr>
                      <w:t xml:space="preserve"> (</w:t>
                    </w:r>
                    <w:r w:rsidR="005176EF">
                      <w:rPr>
                        <w:rFonts w:asciiTheme="majorHAnsi" w:hAnsiTheme="majorHAnsi" w:cstheme="majorHAnsi"/>
                      </w:rPr>
                      <w:t xml:space="preserve">Leveraging </w:t>
                    </w:r>
                    <w:proofErr w:type="spellStart"/>
                    <w:r w:rsidR="005176EF">
                      <w:rPr>
                        <w:rFonts w:asciiTheme="majorHAnsi" w:hAnsiTheme="majorHAnsi" w:cstheme="majorHAnsi"/>
                      </w:rPr>
                      <w:t>GridAPPS</w:t>
                    </w:r>
                    <w:proofErr w:type="spellEnd"/>
                    <w:r w:rsidR="005176EF">
                      <w:rPr>
                        <w:rFonts w:asciiTheme="majorHAnsi" w:hAnsiTheme="majorHAnsi" w:cstheme="majorHAnsi"/>
                      </w:rPr>
                      <w:t>-D)</w:t>
                    </w:r>
                  </w:p>
                </w:tc>
                <w:tc>
                  <w:tcPr>
                    <w:tcW w:w="2944" w:type="dxa"/>
                  </w:tcPr>
                  <w:p w14:paraId="56C4AE1C" w14:textId="4F16CFBC" w:rsidR="00FB6447" w:rsidRPr="00C43C23" w:rsidRDefault="00F803D6" w:rsidP="00B55EF5">
                    <w:pPr>
                      <w:rPr>
                        <w:rFonts w:asciiTheme="majorHAnsi" w:hAnsiTheme="majorHAnsi" w:cstheme="majorHAnsi"/>
                      </w:rPr>
                    </w:pPr>
                    <w:r w:rsidRPr="00C43C23">
                      <w:rPr>
                        <w:rFonts w:asciiTheme="majorHAnsi" w:hAnsiTheme="majorHAnsi" w:cstheme="majorHAnsi"/>
                      </w:rPr>
                      <w:t>Monish Mukherjee</w:t>
                    </w:r>
                    <w:r w:rsidR="005176EF" w:rsidRPr="00C43C23">
                      <w:rPr>
                        <w:rFonts w:asciiTheme="majorHAnsi" w:hAnsiTheme="majorHAnsi" w:cstheme="majorHAnsi"/>
                      </w:rPr>
                      <w:t>, PNNL</w:t>
                    </w:r>
                  </w:p>
                </w:tc>
              </w:tr>
              <w:tr w:rsidR="00FB6447" w:rsidRPr="00920B01" w14:paraId="0D1B30CC" w14:textId="77777777" w:rsidTr="00B55EF5">
                <w:tc>
                  <w:tcPr>
                    <w:tcW w:w="2160" w:type="dxa"/>
                  </w:tcPr>
                  <w:p w14:paraId="23500C11" w14:textId="56FCED9C" w:rsidR="00FB6447" w:rsidRPr="00517144" w:rsidRDefault="00FB6447" w:rsidP="00B55EF5">
                    <w:r w:rsidRPr="00517144">
                      <w:rPr>
                        <w:b/>
                      </w:rPr>
                      <w:t>1</w:t>
                    </w:r>
                    <w:r w:rsidR="0009188C">
                      <w:rPr>
                        <w:b/>
                      </w:rPr>
                      <w:t>2</w:t>
                    </w:r>
                    <w:r w:rsidRPr="00517144">
                      <w:rPr>
                        <w:b/>
                      </w:rPr>
                      <w:t>:</w:t>
                    </w:r>
                    <w:r w:rsidR="0009188C">
                      <w:rPr>
                        <w:b/>
                      </w:rPr>
                      <w:t>0</w:t>
                    </w:r>
                    <w:r w:rsidR="00E70F26">
                      <w:rPr>
                        <w:b/>
                      </w:rPr>
                      <w:t>0</w:t>
                    </w:r>
                    <w:r w:rsidRPr="00517144">
                      <w:rPr>
                        <w:b/>
                      </w:rPr>
                      <w:t xml:space="preserve"> – </w:t>
                    </w:r>
                    <w:r w:rsidR="00E70F26">
                      <w:rPr>
                        <w:b/>
                      </w:rPr>
                      <w:t>1</w:t>
                    </w:r>
                    <w:r w:rsidR="0009188C">
                      <w:rPr>
                        <w:b/>
                      </w:rPr>
                      <w:t>2</w:t>
                    </w:r>
                    <w:r w:rsidR="00E0475B">
                      <w:rPr>
                        <w:b/>
                      </w:rPr>
                      <w:t>:</w:t>
                    </w:r>
                    <w:r w:rsidR="00611B85">
                      <w:rPr>
                        <w:b/>
                      </w:rPr>
                      <w:t>3</w:t>
                    </w:r>
                    <w:r w:rsidR="0009188C">
                      <w:rPr>
                        <w:b/>
                      </w:rPr>
                      <w:t>0</w:t>
                    </w:r>
                    <w:r w:rsidRPr="00517144">
                      <w:rPr>
                        <w:b/>
                      </w:rPr>
                      <w:t xml:space="preserve"> pm</w:t>
                    </w:r>
                  </w:p>
                </w:tc>
                <w:tc>
                  <w:tcPr>
                    <w:tcW w:w="4256" w:type="dxa"/>
                  </w:tcPr>
                  <w:p w14:paraId="50EBBD5E" w14:textId="00876E93" w:rsidR="00FB6447" w:rsidRPr="00EB7B30" w:rsidRDefault="0009188C" w:rsidP="00B55EF5">
                    <w:pPr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>LUNCH BREAK</w:t>
                    </w:r>
                  </w:p>
                </w:tc>
                <w:tc>
                  <w:tcPr>
                    <w:tcW w:w="2944" w:type="dxa"/>
                  </w:tcPr>
                  <w:p w14:paraId="7ECCAD24" w14:textId="0B878730" w:rsidR="00FB6447" w:rsidRPr="00517144" w:rsidRDefault="00B96F62" w:rsidP="00B55EF5">
                    <w:r>
                      <w:t>--</w:t>
                    </w:r>
                  </w:p>
                </w:tc>
              </w:tr>
              <w:sdt>
                <w:sdtPr>
                  <w:rPr>
                    <w:b/>
                  </w:rPr>
                  <w:id w:val="1902789039"/>
                  <w15:repeatingSection/>
                </w:sdtPr>
                <w:sdtEndPr>
                  <w:rPr>
                    <w:b w:val="0"/>
                  </w:rPr>
                </w:sdtEndPr>
                <w:sdtContent>
                  <w:sdt>
                    <w:sdtPr>
                      <w:rPr>
                        <w:b/>
                      </w:rPr>
                      <w:id w:val="791482096"/>
                      <w:placeholder>
                        <w:docPart w:val="10C16FDB9CF0474487EF6CEBEA8C3397"/>
                      </w:placeholder>
                      <w15:repeatingSectionItem/>
                    </w:sdtPr>
                    <w:sdtEndPr>
                      <w:rPr>
                        <w:b w:val="0"/>
                      </w:rPr>
                    </w:sdtEndPr>
                    <w:sdtContent>
                      <w:tr w:rsidR="00FB6447" w:rsidRPr="00920B01" w14:paraId="50D60143" w14:textId="77777777" w:rsidTr="00B55EF5">
                        <w:tc>
                          <w:tcPr>
                            <w:tcW w:w="2160" w:type="dxa"/>
                          </w:tcPr>
                          <w:p w14:paraId="672BB92E" w14:textId="4D6ACC8D" w:rsidR="00FB6447" w:rsidRPr="00517144" w:rsidRDefault="00B72D3E" w:rsidP="00B55EF5">
                            <w:r>
                              <w:rPr>
                                <w:b/>
                              </w:rPr>
                              <w:t>1</w:t>
                            </w:r>
                            <w:r w:rsidR="00DF0D83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:3</w:t>
                            </w:r>
                            <w:r w:rsidR="00DF0D83">
                              <w:rPr>
                                <w:b/>
                              </w:rPr>
                              <w:t>0</w:t>
                            </w:r>
                            <w:r w:rsidR="00FB6447" w:rsidRPr="00517144">
                              <w:rPr>
                                <w:b/>
                              </w:rPr>
                              <w:t xml:space="preserve"> – </w:t>
                            </w:r>
                            <w:r w:rsidR="00DF0D83">
                              <w:rPr>
                                <w:b/>
                              </w:rPr>
                              <w:t>2</w:t>
                            </w:r>
                            <w:r w:rsidR="004D756C">
                              <w:rPr>
                                <w:b/>
                              </w:rPr>
                              <w:t>:</w:t>
                            </w:r>
                            <w:r w:rsidR="00DF0D83">
                              <w:rPr>
                                <w:b/>
                              </w:rPr>
                              <w:t>3</w:t>
                            </w:r>
                            <w:r w:rsidR="004D756C">
                              <w:rPr>
                                <w:b/>
                              </w:rPr>
                              <w:t>0</w:t>
                            </w:r>
                            <w:r w:rsidR="00FB6447" w:rsidRPr="00517144">
                              <w:rPr>
                                <w:b/>
                              </w:rPr>
                              <w:t xml:space="preserve"> pm</w:t>
                            </w:r>
                          </w:p>
                        </w:tc>
                        <w:tc>
                          <w:tcPr>
                            <w:tcW w:w="4256" w:type="dxa"/>
                          </w:tcPr>
                          <w:p w14:paraId="136C06F6" w14:textId="728F3390" w:rsidR="00FB6447" w:rsidRPr="003F4412" w:rsidRDefault="00520EB3" w:rsidP="00B55EF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Developing </w:t>
                            </w:r>
                            <w:r w:rsidR="00D96A45" w:rsidRPr="00D96A45">
                              <w:rPr>
                                <w:rFonts w:asciiTheme="majorHAnsi" w:hAnsiTheme="majorHAnsi" w:cstheme="majorHAnsi"/>
                              </w:rPr>
                              <w:t>Distribution Grid Response Models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(Leveraging TESP)</w:t>
                            </w:r>
                          </w:p>
                        </w:tc>
                        <w:tc>
                          <w:tcPr>
                            <w:tcW w:w="2944" w:type="dxa"/>
                          </w:tcPr>
                          <w:p w14:paraId="3253B866" w14:textId="14DE0FD5" w:rsidR="00FB6447" w:rsidRPr="003F4412" w:rsidRDefault="00DF0D83" w:rsidP="00B55EF5">
                            <w:r w:rsidRPr="00C43C23">
                              <w:rPr>
                                <w:rFonts w:asciiTheme="majorHAnsi" w:hAnsiTheme="majorHAnsi" w:cstheme="majorHAnsi"/>
                              </w:rPr>
                              <w:t>Jessica Kerby,</w:t>
                            </w:r>
                            <w:r w:rsidR="00FB6447" w:rsidRPr="00C43C23">
                              <w:rPr>
                                <w:rFonts w:asciiTheme="majorHAnsi" w:hAnsiTheme="majorHAnsi" w:cstheme="majorHAnsi"/>
                              </w:rPr>
                              <w:t xml:space="preserve"> PNNL</w:t>
                            </w:r>
                          </w:p>
                        </w:tc>
                      </w:tr>
                    </w:sdtContent>
                  </w:sdt>
                  <w:sdt>
                    <w:sdtPr>
                      <w:rPr>
                        <w:b/>
                      </w:rPr>
                      <w:id w:val="-176420340"/>
                      <w:placeholder>
                        <w:docPart w:val="B1C5DEEE2E3E4935855E7F8BC581C756"/>
                      </w:placeholder>
                      <w15:repeatingSectionItem/>
                    </w:sdtPr>
                    <w:sdtEndPr>
                      <w:rPr>
                        <w:b w:val="0"/>
                      </w:rPr>
                    </w:sdtEndPr>
                    <w:sdtContent>
                      <w:tr w:rsidR="00FB6447" w:rsidRPr="00920B01" w14:paraId="4556B083" w14:textId="77777777" w:rsidTr="00B55EF5">
                        <w:tc>
                          <w:tcPr>
                            <w:tcW w:w="2160" w:type="dxa"/>
                          </w:tcPr>
                          <w:p w14:paraId="5C92B658" w14:textId="481EB8AC" w:rsidR="00FB6447" w:rsidRPr="00517144" w:rsidRDefault="00DF0D83" w:rsidP="00B55EF5">
                            <w:r>
                              <w:rPr>
                                <w:b/>
                              </w:rPr>
                              <w:t>2</w:t>
                            </w:r>
                            <w:r w:rsidR="004D756C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="004D756C">
                              <w:rPr>
                                <w:b/>
                              </w:rPr>
                              <w:t>0</w:t>
                            </w:r>
                            <w:r w:rsidR="00FB6447" w:rsidRPr="00517144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r w:rsidR="00B168E1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="004D756C">
                              <w:rPr>
                                <w:b/>
                              </w:rPr>
                              <w:t>0</w:t>
                            </w:r>
                            <w:r w:rsidR="00FB6447" w:rsidRPr="00517144">
                              <w:rPr>
                                <w:b/>
                              </w:rPr>
                              <w:t xml:space="preserve"> pm</w:t>
                            </w:r>
                          </w:p>
                        </w:tc>
                        <w:tc>
                          <w:tcPr>
                            <w:tcW w:w="4256" w:type="dxa"/>
                          </w:tcPr>
                          <w:p w14:paraId="036A2C88" w14:textId="79C4A8CE" w:rsidR="00FB6447" w:rsidRPr="003F4412" w:rsidRDefault="0022678E" w:rsidP="00B55EF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Enabling Co-Simulation with </w:t>
                            </w:r>
                            <w:r w:rsidRPr="00D96A45">
                              <w:rPr>
                                <w:rFonts w:asciiTheme="majorHAnsi" w:hAnsiTheme="majorHAnsi" w:cstheme="majorHAnsi"/>
                              </w:rPr>
                              <w:t>Distribution Grid Response Models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(Leveraging HELICS)</w:t>
                            </w:r>
                          </w:p>
                        </w:tc>
                        <w:tc>
                          <w:tcPr>
                            <w:tcW w:w="2944" w:type="dxa"/>
                          </w:tcPr>
                          <w:p w14:paraId="1B3B19BA" w14:textId="2DE694DC" w:rsidR="00FB6447" w:rsidRPr="003F4412" w:rsidRDefault="0009188C" w:rsidP="00B55EF5">
                            <w:r w:rsidRPr="00C43C23">
                              <w:rPr>
                                <w:rFonts w:asciiTheme="majorHAnsi" w:hAnsiTheme="majorHAnsi" w:cstheme="majorHAnsi"/>
                              </w:rPr>
                              <w:t>Trevor Hardy</w:t>
                            </w:r>
                            <w:r w:rsidR="00DB15F0" w:rsidRPr="00C43C23">
                              <w:rPr>
                                <w:rFonts w:asciiTheme="majorHAnsi" w:hAnsiTheme="majorHAnsi" w:cstheme="majorHAnsi"/>
                              </w:rPr>
                              <w:t>,</w:t>
                            </w:r>
                            <w:r w:rsidR="00291BC7" w:rsidRPr="00C43C23">
                              <w:rPr>
                                <w:rFonts w:asciiTheme="majorHAnsi" w:hAnsiTheme="majorHAnsi" w:cstheme="majorHAnsi"/>
                              </w:rPr>
                              <w:t xml:space="preserve"> PNNL</w:t>
                            </w:r>
                          </w:p>
                        </w:tc>
                      </w:tr>
                    </w:sdtContent>
                  </w:sdt>
                  <w:sdt>
                    <w:sdtPr>
                      <w:rPr>
                        <w:b/>
                        <w:color w:val="D77600" w:themeColor="accent3"/>
                      </w:rPr>
                      <w:id w:val="-898740445"/>
                      <w:placeholder>
                        <w:docPart w:val="940A999BE404435CBDDCC7F2A3048C1B"/>
                      </w:placeholder>
                      <w15:repeatingSectionItem/>
                    </w:sdtPr>
                    <w:sdtEndPr>
                      <w:rPr>
                        <w:b w:val="0"/>
                      </w:rPr>
                    </w:sdtEndPr>
                    <w:sdtContent>
                      <w:tr w:rsidR="002B353A" w:rsidRPr="002B353A" w14:paraId="1D844131" w14:textId="77777777" w:rsidTr="00B55EF5">
                        <w:tc>
                          <w:tcPr>
                            <w:tcW w:w="2160" w:type="dxa"/>
                          </w:tcPr>
                          <w:p w14:paraId="2364CD79" w14:textId="25859D73" w:rsidR="002B353A" w:rsidRPr="002B353A" w:rsidRDefault="002B353A" w:rsidP="002B353A">
                            <w:pPr>
                              <w:rPr>
                                <w:color w:val="D77600" w:themeColor="accent3"/>
                              </w:rPr>
                            </w:pPr>
                            <w:r w:rsidRPr="002B353A">
                              <w:rPr>
                                <w:b/>
                                <w:color w:val="D77600" w:themeColor="accent3"/>
                              </w:rPr>
                              <w:t xml:space="preserve">Day 1 08/23/2024 </w:t>
                            </w:r>
                          </w:p>
                        </w:tc>
                        <w:tc>
                          <w:tcPr>
                            <w:tcW w:w="4256" w:type="dxa"/>
                          </w:tcPr>
                          <w:p w14:paraId="6D2B5EC4" w14:textId="51D8DC66" w:rsidR="002B353A" w:rsidRPr="002B353A" w:rsidRDefault="002B353A" w:rsidP="002B353A">
                            <w:pPr>
                              <w:rPr>
                                <w:rFonts w:asciiTheme="majorHAnsi" w:hAnsiTheme="majorHAnsi" w:cstheme="majorHAnsi"/>
                                <w:color w:val="D77600" w:themeColor="accent3"/>
                              </w:rPr>
                            </w:pPr>
                            <w:r w:rsidRPr="002B353A">
                              <w:rPr>
                                <w:b/>
                                <w:color w:val="D77600" w:themeColor="accent3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944" w:type="dxa"/>
                          </w:tcPr>
                          <w:p w14:paraId="33DF6DCE" w14:textId="34343F66" w:rsidR="002B353A" w:rsidRPr="002B353A" w:rsidRDefault="002B353A" w:rsidP="002B353A">
                            <w:pPr>
                              <w:rPr>
                                <w:color w:val="D77600" w:themeColor="accent3"/>
                              </w:rPr>
                            </w:pPr>
                          </w:p>
                        </w:tc>
                      </w:tr>
                    </w:sdtContent>
                  </w:sdt>
                  <w:sdt>
                    <w:sdtPr>
                      <w:rPr>
                        <w:b/>
                      </w:rPr>
                      <w:id w:val="-524937498"/>
                      <w:placeholder>
                        <w:docPart w:val="EBCC44F7266D4E4F90EF4A2DAF30E183"/>
                      </w:placeholder>
                      <w15:repeatingSectionItem/>
                    </w:sdtPr>
                    <w:sdtEndPr>
                      <w:rPr>
                        <w:b w:val="0"/>
                      </w:rPr>
                    </w:sdtEndPr>
                    <w:sdtContent>
                      <w:tr w:rsidR="002B353A" w:rsidRPr="00920B01" w14:paraId="15922633" w14:textId="77777777" w:rsidTr="00B55EF5">
                        <w:tc>
                          <w:tcPr>
                            <w:tcW w:w="2160" w:type="dxa"/>
                          </w:tcPr>
                          <w:p w14:paraId="643D4396" w14:textId="77777777" w:rsidR="002B353A" w:rsidRPr="00517144" w:rsidRDefault="002B353A" w:rsidP="00B55EF5">
                            <w:r>
                              <w:rPr>
                                <w:b/>
                              </w:rPr>
                              <w:t>2:30</w:t>
                            </w:r>
                            <w:r w:rsidRPr="00517144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4:30</w:t>
                            </w:r>
                            <w:r w:rsidRPr="00517144">
                              <w:rPr>
                                <w:b/>
                              </w:rPr>
                              <w:t xml:space="preserve"> pm</w:t>
                            </w:r>
                          </w:p>
                        </w:tc>
                        <w:tc>
                          <w:tcPr>
                            <w:tcW w:w="4256" w:type="dxa"/>
                          </w:tcPr>
                          <w:p w14:paraId="1D56B5E6" w14:textId="24CAC0BD" w:rsidR="002B353A" w:rsidRPr="003F4412" w:rsidRDefault="00C43C23" w:rsidP="00B55EF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Overview of Large-scale studies and PNNL capabilities.  </w:t>
                            </w:r>
                          </w:p>
                        </w:tc>
                        <w:tc>
                          <w:tcPr>
                            <w:tcW w:w="2944" w:type="dxa"/>
                          </w:tcPr>
                          <w:p w14:paraId="228CFB51" w14:textId="1E80AF09" w:rsidR="002B353A" w:rsidRPr="003F4412" w:rsidRDefault="00C43C23" w:rsidP="00B55EF5">
                            <w:r w:rsidRPr="00C43C23">
                              <w:rPr>
                                <w:rFonts w:asciiTheme="majorHAnsi" w:hAnsiTheme="majorHAnsi" w:cstheme="majorHAnsi"/>
                              </w:rPr>
                              <w:t>T.</w:t>
                            </w:r>
                            <w:r w:rsidR="002B353A" w:rsidRPr="00C43C23">
                              <w:rPr>
                                <w:rFonts w:asciiTheme="majorHAnsi" w:hAnsiTheme="majorHAnsi" w:cstheme="majorHAnsi"/>
                              </w:rPr>
                              <w:t xml:space="preserve"> Hardy,</w:t>
                            </w:r>
                            <w:r w:rsidRPr="00C43C23">
                              <w:rPr>
                                <w:rFonts w:asciiTheme="majorHAnsi" w:hAnsiTheme="majorHAnsi" w:cstheme="majorHAnsi"/>
                              </w:rPr>
                              <w:t xml:space="preserve"> M. Mukherjee, J. Kerby</w:t>
                            </w:r>
                            <w:r w:rsidR="002B353A" w:rsidRPr="00C43C23">
                              <w:rPr>
                                <w:rFonts w:asciiTheme="majorHAnsi" w:hAnsiTheme="majorHAnsi" w:cstheme="majorHAnsi"/>
                              </w:rPr>
                              <w:t xml:space="preserve"> PNNL</w:t>
                            </w:r>
                          </w:p>
                        </w:tc>
                      </w:tr>
                    </w:sdtContent>
                  </w:sdt>
                </w:sdtContent>
              </w:sdt>
            </w:tbl>
            <w:p w14:paraId="37A8A37E" w14:textId="3CFB49DF" w:rsidR="004210B3" w:rsidRPr="004210B3" w:rsidRDefault="004E3577" w:rsidP="002B353A">
              <w:pPr>
                <w:tabs>
                  <w:tab w:val="left" w:pos="2880"/>
                </w:tabs>
                <w:rPr>
                  <w:color w:val="707276"/>
                  <w:sz w:val="20"/>
                </w:rPr>
              </w:pPr>
            </w:p>
          </w:sdtContent>
        </w:sdt>
        <w:p w14:paraId="2285B806" w14:textId="3C21DCC0" w:rsidR="00FB6447" w:rsidRPr="00FB6447" w:rsidRDefault="004E3577" w:rsidP="00EB7B30">
          <w:pPr>
            <w:tabs>
              <w:tab w:val="clear" w:pos="360"/>
              <w:tab w:val="clear" w:pos="720"/>
              <w:tab w:val="clear" w:pos="1080"/>
            </w:tabs>
            <w:rPr>
              <w:color w:val="707276"/>
              <w:sz w:val="20"/>
            </w:rPr>
          </w:pPr>
        </w:p>
      </w:sdtContent>
    </w:sdt>
    <w:p w14:paraId="79465EB3" w14:textId="77777777" w:rsidR="00970648" w:rsidRDefault="00970648" w:rsidP="004210B3">
      <w:pPr>
        <w:tabs>
          <w:tab w:val="left" w:pos="2880"/>
        </w:tabs>
        <w:rPr>
          <w:b/>
          <w:noProof/>
          <w:color w:val="D77600" w:themeColor="text2"/>
          <w:sz w:val="36"/>
        </w:rPr>
      </w:pPr>
    </w:p>
    <w:p w14:paraId="2C4C2339" w14:textId="77777777" w:rsidR="00970648" w:rsidRDefault="00970648" w:rsidP="004210B3">
      <w:pPr>
        <w:tabs>
          <w:tab w:val="left" w:pos="2880"/>
        </w:tabs>
        <w:rPr>
          <w:b/>
          <w:noProof/>
          <w:color w:val="D77600" w:themeColor="text2"/>
          <w:sz w:val="36"/>
        </w:rPr>
      </w:pPr>
    </w:p>
    <w:p w14:paraId="4796A687" w14:textId="77777777" w:rsidR="00970648" w:rsidRDefault="00970648" w:rsidP="004210B3">
      <w:pPr>
        <w:tabs>
          <w:tab w:val="left" w:pos="2880"/>
        </w:tabs>
        <w:rPr>
          <w:b/>
          <w:noProof/>
          <w:color w:val="D77600" w:themeColor="text2"/>
          <w:sz w:val="36"/>
        </w:rPr>
      </w:pPr>
    </w:p>
    <w:p w14:paraId="5B94D9BC" w14:textId="0D711DF3" w:rsidR="00085034" w:rsidRDefault="008461B9" w:rsidP="0010679F">
      <w:pPr>
        <w:pStyle w:val="Heading1"/>
        <w:rPr>
          <w:noProof/>
        </w:rPr>
      </w:pPr>
      <w:r>
        <w:rPr>
          <w:noProof/>
        </w:rPr>
        <w:t xml:space="preserve">Installation Instructions </w:t>
      </w:r>
    </w:p>
    <w:p w14:paraId="76130B6F" w14:textId="36ED8CE6" w:rsidR="00A22CC6" w:rsidRDefault="00C37730" w:rsidP="00A22CC6">
      <w:pPr>
        <w:pStyle w:val="Heading2"/>
      </w:pPr>
      <w:r>
        <w:t xml:space="preserve">GRIDAPPS-D </w:t>
      </w:r>
      <w:r w:rsidR="00A22CC6">
        <w:t>CIMHUB Installation</w:t>
      </w:r>
    </w:p>
    <w:p w14:paraId="179DAFCA" w14:textId="6C06C69C" w:rsidR="00A22CC6" w:rsidRDefault="00A22CC6" w:rsidP="0010679F">
      <w:pPr>
        <w:pStyle w:val="Heading3"/>
      </w:pPr>
      <w:proofErr w:type="spellStart"/>
      <w:r>
        <w:t>OpenDSS</w:t>
      </w:r>
      <w:proofErr w:type="spellEnd"/>
      <w:r w:rsidR="002318EF">
        <w:t xml:space="preserve"> and OPENDSS</w:t>
      </w:r>
      <w:r>
        <w:t xml:space="preserve">CMD </w:t>
      </w:r>
    </w:p>
    <w:p w14:paraId="26336101" w14:textId="6EA21222" w:rsidR="00C12492" w:rsidRDefault="00C12492">
      <w:pPr>
        <w:pStyle w:val="BodyText"/>
        <w:numPr>
          <w:ilvl w:val="0"/>
          <w:numId w:val="23"/>
        </w:numPr>
      </w:pPr>
      <w:r w:rsidRPr="00C12492">
        <w:t xml:space="preserve">Download the regular version of </w:t>
      </w:r>
      <w:proofErr w:type="spellStart"/>
      <w:r w:rsidRPr="00C12492">
        <w:t>OpenDSS</w:t>
      </w:r>
      <w:proofErr w:type="spellEnd"/>
      <w:r w:rsidRPr="00C12492">
        <w:t xml:space="preserve"> from </w:t>
      </w:r>
      <w:r>
        <w:t>SOURCEFORGE</w:t>
      </w:r>
      <w:r w:rsidRPr="00C12492">
        <w:t>:</w:t>
      </w:r>
    </w:p>
    <w:p w14:paraId="0E2E0E28" w14:textId="7C94492A" w:rsidR="00A22CC6" w:rsidRPr="00BF0957" w:rsidRDefault="00C12492" w:rsidP="00C12492">
      <w:pPr>
        <w:pStyle w:val="BodyText"/>
        <w:numPr>
          <w:ilvl w:val="1"/>
          <w:numId w:val="23"/>
        </w:numPr>
      </w:pPr>
      <w:r w:rsidRPr="00BF0957">
        <w:t>Download Link</w:t>
      </w:r>
      <w:r w:rsidR="00FC0BCA" w:rsidRPr="00BF0957">
        <w:t>:</w:t>
      </w:r>
      <w:r w:rsidRPr="00BF0957">
        <w:t xml:space="preserve"> </w:t>
      </w:r>
      <w:hyperlink r:id="rId13" w:history="1">
        <w:r w:rsidR="000B12AE" w:rsidRPr="004A4217">
          <w:rPr>
            <w:rStyle w:val="Hyperlink"/>
            <w:i/>
            <w:iCs/>
          </w:rPr>
          <w:t>https://sourceforge.net/projects/electricdss/</w:t>
        </w:r>
      </w:hyperlink>
      <w:r w:rsidRPr="00BF0957">
        <w:t xml:space="preserve"> </w:t>
      </w:r>
    </w:p>
    <w:p w14:paraId="1D60FD12" w14:textId="7EBD3D17" w:rsidR="00C8232B" w:rsidRPr="00BF0957" w:rsidRDefault="00FC0BCA" w:rsidP="00C12492">
      <w:pPr>
        <w:pStyle w:val="BodyText"/>
        <w:numPr>
          <w:ilvl w:val="1"/>
          <w:numId w:val="23"/>
        </w:numPr>
      </w:pPr>
      <w:r w:rsidRPr="00BF0957">
        <w:t>Install the binary (</w:t>
      </w:r>
      <w:r w:rsidR="002053FC" w:rsidRPr="004A4217">
        <w:rPr>
          <w:i/>
          <w:iCs/>
        </w:rPr>
        <w:t>OpenDSSInstaller1000_2.exe</w:t>
      </w:r>
      <w:r w:rsidRPr="00BF0957">
        <w:t>)</w:t>
      </w:r>
    </w:p>
    <w:p w14:paraId="3D8CC0C3" w14:textId="1D45B20A" w:rsidR="000B12AE" w:rsidRPr="00BF0957" w:rsidRDefault="002053FC" w:rsidP="00C12492">
      <w:pPr>
        <w:pStyle w:val="BodyText"/>
        <w:numPr>
          <w:ilvl w:val="1"/>
          <w:numId w:val="23"/>
        </w:numPr>
      </w:pPr>
      <w:r w:rsidRPr="00BF0957">
        <w:t>Th</w:t>
      </w:r>
      <w:r w:rsidR="00643495" w:rsidRPr="00BF0957">
        <w:t>is version</w:t>
      </w:r>
      <w:r w:rsidRPr="00BF0957">
        <w:t xml:space="preserve"> works well for</w:t>
      </w:r>
      <w:r w:rsidR="00C8232B" w:rsidRPr="00BF0957">
        <w:t xml:space="preserve"> </w:t>
      </w:r>
      <w:r w:rsidR="00643495" w:rsidRPr="00BF0957">
        <w:t>W</w:t>
      </w:r>
      <w:r w:rsidR="00C8232B" w:rsidRPr="00BF0957">
        <w:t xml:space="preserve">indows </w:t>
      </w:r>
      <w:r w:rsidR="00643495" w:rsidRPr="00BF0957">
        <w:t xml:space="preserve">users and provides GUI support.  </w:t>
      </w:r>
    </w:p>
    <w:p w14:paraId="7F4E490F" w14:textId="41714E1A" w:rsidR="00C12492" w:rsidRDefault="00C12492" w:rsidP="00C12492">
      <w:pPr>
        <w:pStyle w:val="BodyText"/>
        <w:numPr>
          <w:ilvl w:val="0"/>
          <w:numId w:val="23"/>
        </w:numPr>
      </w:pPr>
      <w:r w:rsidRPr="00C12492">
        <w:t xml:space="preserve">Download the </w:t>
      </w:r>
      <w:r>
        <w:t xml:space="preserve">command-line </w:t>
      </w:r>
      <w:r w:rsidRPr="00C12492">
        <w:t xml:space="preserve">version of </w:t>
      </w:r>
      <w:proofErr w:type="spellStart"/>
      <w:r w:rsidRPr="00C12492">
        <w:t>OpenDSS</w:t>
      </w:r>
      <w:proofErr w:type="spellEnd"/>
      <w:r w:rsidRPr="00C12492">
        <w:t xml:space="preserve"> from </w:t>
      </w:r>
      <w:r>
        <w:t>SOURCEFORGE</w:t>
      </w:r>
      <w:r w:rsidRPr="00C12492">
        <w:t>:</w:t>
      </w:r>
    </w:p>
    <w:p w14:paraId="3C607A0C" w14:textId="2C10A273" w:rsidR="00C12492" w:rsidRDefault="00A93A5F" w:rsidP="00A93A5F">
      <w:pPr>
        <w:pStyle w:val="BodyText"/>
        <w:numPr>
          <w:ilvl w:val="1"/>
          <w:numId w:val="23"/>
        </w:numPr>
      </w:pPr>
      <w:r>
        <w:t xml:space="preserve">Download: </w:t>
      </w:r>
      <w:hyperlink r:id="rId14" w:history="1">
        <w:r w:rsidR="00BF0957" w:rsidRPr="004A4217">
          <w:rPr>
            <w:rStyle w:val="Hyperlink"/>
            <w:i/>
            <w:iCs/>
          </w:rPr>
          <w:t>https://sourceforge.net/projects/electricdss/files/OpenDSSCmd/</w:t>
        </w:r>
      </w:hyperlink>
    </w:p>
    <w:p w14:paraId="57F63DF1" w14:textId="63E2BB21" w:rsidR="008F4C94" w:rsidRDefault="00BF0957" w:rsidP="008F4C94">
      <w:pPr>
        <w:pStyle w:val="BodyText"/>
        <w:numPr>
          <w:ilvl w:val="1"/>
          <w:numId w:val="23"/>
        </w:numPr>
      </w:pPr>
      <w:r>
        <w:t xml:space="preserve">Install the </w:t>
      </w:r>
      <w:r w:rsidR="00E24B38">
        <w:t xml:space="preserve">OS </w:t>
      </w:r>
      <w:r w:rsidR="008F4C94">
        <w:t xml:space="preserve">specific </w:t>
      </w:r>
      <w:r>
        <w:t xml:space="preserve">binary </w:t>
      </w:r>
      <w:r w:rsidR="008F4C94">
        <w:t xml:space="preserve">(Windows: </w:t>
      </w:r>
      <w:r w:rsidR="008F4C94" w:rsidRPr="004A4217">
        <w:rPr>
          <w:i/>
          <w:iCs/>
        </w:rPr>
        <w:t>opendsscmd-1.7.7-windows-installer.exe</w:t>
      </w:r>
      <w:r w:rsidR="008F4C94">
        <w:t xml:space="preserve">). The </w:t>
      </w:r>
      <w:proofErr w:type="spellStart"/>
      <w:r w:rsidR="00E24B38">
        <w:t>opendsscmd</w:t>
      </w:r>
      <w:proofErr w:type="spellEnd"/>
      <w:r w:rsidR="00E24B38">
        <w:t xml:space="preserve"> binary distribution is available for all OS.  </w:t>
      </w:r>
    </w:p>
    <w:p w14:paraId="2284B72A" w14:textId="4B71E809" w:rsidR="00E24B38" w:rsidRPr="00C12492" w:rsidRDefault="00180BBE" w:rsidP="008F4C94">
      <w:pPr>
        <w:pStyle w:val="BodyText"/>
        <w:numPr>
          <w:ilvl w:val="1"/>
          <w:numId w:val="23"/>
        </w:numPr>
      </w:pPr>
      <w:proofErr w:type="spellStart"/>
      <w:r>
        <w:t>O</w:t>
      </w:r>
      <w:r w:rsidR="00A56392">
        <w:t>pendsscmd</w:t>
      </w:r>
      <w:proofErr w:type="spellEnd"/>
      <w:r w:rsidR="00A56392">
        <w:t xml:space="preserve"> also </w:t>
      </w:r>
      <w:r w:rsidR="000B445D">
        <w:t>supports</w:t>
      </w:r>
      <w:r w:rsidR="00366A15">
        <w:t xml:space="preserve"> some key features</w:t>
      </w:r>
      <w:r w:rsidR="00445BB6">
        <w:t xml:space="preserve"> like </w:t>
      </w:r>
      <w:r w:rsidR="00445BB6" w:rsidRPr="00445BB6">
        <w:t>CIM export</w:t>
      </w:r>
      <w:r w:rsidR="00445BB6">
        <w:t xml:space="preserve"> and co-simulation interface (with HELICS and FNCS).  </w:t>
      </w:r>
    </w:p>
    <w:p w14:paraId="7164C8B0" w14:textId="67FAC338" w:rsidR="00A22CC6" w:rsidRDefault="00A22CC6" w:rsidP="0010679F">
      <w:pPr>
        <w:pStyle w:val="Heading3"/>
      </w:pPr>
      <w:r>
        <w:t>CIMHUB</w:t>
      </w:r>
    </w:p>
    <w:p w14:paraId="48C1A556" w14:textId="759A7E81" w:rsidR="0009188C" w:rsidRDefault="00B70603" w:rsidP="00226EC7">
      <w:pPr>
        <w:pStyle w:val="BodyText"/>
        <w:numPr>
          <w:ilvl w:val="0"/>
          <w:numId w:val="25"/>
        </w:numPr>
      </w:pPr>
      <w:r>
        <w:t xml:space="preserve">Java SDK </w:t>
      </w:r>
    </w:p>
    <w:p w14:paraId="708FC39E" w14:textId="58D199CA" w:rsidR="00226EC7" w:rsidRDefault="00226EC7" w:rsidP="00226EC7">
      <w:pPr>
        <w:pStyle w:val="BodyText"/>
        <w:numPr>
          <w:ilvl w:val="1"/>
          <w:numId w:val="25"/>
        </w:numPr>
      </w:pPr>
      <w:r>
        <w:t xml:space="preserve">Java </w:t>
      </w:r>
      <w:r w:rsidR="006D587B">
        <w:t xml:space="preserve">SDK </w:t>
      </w:r>
      <w:r>
        <w:t>11 or Higher</w:t>
      </w:r>
      <w:r w:rsidR="00562974">
        <w:t>:</w:t>
      </w:r>
      <w:r>
        <w:t xml:space="preserve"> </w:t>
      </w:r>
    </w:p>
    <w:p w14:paraId="6120E5A5" w14:textId="6B1B0FB0" w:rsidR="00FC15E3" w:rsidRDefault="00D56997" w:rsidP="00562974">
      <w:pPr>
        <w:pStyle w:val="BodyText"/>
        <w:numPr>
          <w:ilvl w:val="2"/>
          <w:numId w:val="25"/>
        </w:numPr>
      </w:pPr>
      <w:r>
        <w:t xml:space="preserve">Java </w:t>
      </w:r>
      <w:r w:rsidR="00FC15E3">
        <w:t xml:space="preserve">SDK binaries are available for different OS. Here is link for downloading Java SDK 11: </w:t>
      </w:r>
      <w:hyperlink r:id="rId15" w:history="1">
        <w:r w:rsidR="00FC15E3" w:rsidRPr="00CF4A8B">
          <w:rPr>
            <w:rStyle w:val="Hyperlink"/>
          </w:rPr>
          <w:t>https://www.oracle.com/java/technologies/javase/jdk11-archive-downloads.html</w:t>
        </w:r>
      </w:hyperlink>
      <w:r w:rsidR="003A6551">
        <w:t xml:space="preserve"> </w:t>
      </w:r>
    </w:p>
    <w:p w14:paraId="74CE03BA" w14:textId="6CE7DD02" w:rsidR="006D587B" w:rsidRDefault="006C5BF8" w:rsidP="00D56997">
      <w:pPr>
        <w:pStyle w:val="BodyText"/>
        <w:numPr>
          <w:ilvl w:val="1"/>
          <w:numId w:val="25"/>
        </w:numPr>
      </w:pPr>
      <w:r>
        <w:t xml:space="preserve">Apache </w:t>
      </w:r>
      <w:r w:rsidR="006D587B">
        <w:t>Maven</w:t>
      </w:r>
      <w:r w:rsidR="00CE2BE1">
        <w:t xml:space="preserve"> 3.8.1: </w:t>
      </w:r>
    </w:p>
    <w:p w14:paraId="35CE4F4F" w14:textId="28E9D31A" w:rsidR="00562974" w:rsidRDefault="00CE2BE1" w:rsidP="00562974">
      <w:pPr>
        <w:pStyle w:val="BodyText"/>
        <w:numPr>
          <w:ilvl w:val="2"/>
          <w:numId w:val="25"/>
        </w:numPr>
      </w:pPr>
      <w:r>
        <w:t xml:space="preserve">The binary can be downloaded from this link:  </w:t>
      </w:r>
      <w:hyperlink r:id="rId16" w:history="1">
        <w:r w:rsidRPr="00CF4A8B">
          <w:rPr>
            <w:rStyle w:val="Hyperlink"/>
          </w:rPr>
          <w:t>https://maven.apache.org/docs/3.8.1/release-notes.html</w:t>
        </w:r>
      </w:hyperlink>
      <w:r>
        <w:t xml:space="preserve"> </w:t>
      </w:r>
    </w:p>
    <w:p w14:paraId="5C6ED540" w14:textId="064FE0FE" w:rsidR="00F40A9C" w:rsidRDefault="00CE2BE1" w:rsidP="00892550">
      <w:pPr>
        <w:pStyle w:val="BodyText"/>
        <w:numPr>
          <w:ilvl w:val="2"/>
          <w:numId w:val="25"/>
        </w:numPr>
      </w:pPr>
      <w:r>
        <w:t>Extract the binary (</w:t>
      </w:r>
      <w:r w:rsidR="00567E6A">
        <w:t xml:space="preserve">for example: </w:t>
      </w:r>
      <w:r w:rsidR="00567E6A" w:rsidRPr="00F40A9C">
        <w:rPr>
          <w:i/>
          <w:iCs/>
        </w:rPr>
        <w:t>apache-maven-3.9.9-bin.zip</w:t>
      </w:r>
      <w:r>
        <w:t xml:space="preserve">) </w:t>
      </w:r>
      <w:r w:rsidR="00567E6A">
        <w:t>in a chosen folder (</w:t>
      </w:r>
      <w:r w:rsidR="00F40A9C">
        <w:t xml:space="preserve">for example: </w:t>
      </w:r>
      <w:r w:rsidR="00F40A9C" w:rsidRPr="00F40A9C">
        <w:rPr>
          <w:i/>
          <w:iCs/>
        </w:rPr>
        <w:t>C:\cimhub_req\</w:t>
      </w:r>
      <w:r w:rsidR="00567E6A" w:rsidRPr="00F40A9C">
        <w:rPr>
          <w:i/>
          <w:iCs/>
        </w:rPr>
        <w:t>)</w:t>
      </w:r>
      <w:r w:rsidR="00F40A9C">
        <w:rPr>
          <w:i/>
          <w:iCs/>
        </w:rPr>
        <w:t xml:space="preserve"> </w:t>
      </w:r>
      <w:r w:rsidR="00F40A9C">
        <w:t>and add two environmental variables (</w:t>
      </w:r>
      <w:r w:rsidR="00F40A9C" w:rsidRPr="00892550">
        <w:rPr>
          <w:b/>
          <w:bCs/>
        </w:rPr>
        <w:t>ME_HOME</w:t>
      </w:r>
      <w:r w:rsidR="00F40A9C">
        <w:t xml:space="preserve">: </w:t>
      </w:r>
      <w:r w:rsidR="00F40A9C" w:rsidRPr="00892550">
        <w:rPr>
          <w:i/>
          <w:iCs/>
        </w:rPr>
        <w:t>C:\cimhub_req\apache-maven-3.8.1\bin</w:t>
      </w:r>
      <w:r w:rsidR="00892550">
        <w:t xml:space="preserve"> and </w:t>
      </w:r>
      <w:r w:rsidR="00892550" w:rsidRPr="00892550">
        <w:rPr>
          <w:b/>
          <w:bCs/>
        </w:rPr>
        <w:t>MAVEN_HOME</w:t>
      </w:r>
      <w:r w:rsidR="00892550">
        <w:t xml:space="preserve">: </w:t>
      </w:r>
      <w:r w:rsidR="00892550" w:rsidRPr="00892550">
        <w:rPr>
          <w:i/>
          <w:iCs/>
        </w:rPr>
        <w:t>C:\cimhub_req\apache-maven-3.8.1</w:t>
      </w:r>
      <w:r w:rsidR="00F40A9C">
        <w:t xml:space="preserve">) for maven to be discoverable.  </w:t>
      </w:r>
    </w:p>
    <w:p w14:paraId="2A07099E" w14:textId="4733C531" w:rsidR="00B70603" w:rsidRDefault="00B70603" w:rsidP="00226EC7">
      <w:pPr>
        <w:pStyle w:val="BodyText"/>
        <w:numPr>
          <w:ilvl w:val="0"/>
          <w:numId w:val="25"/>
        </w:numPr>
      </w:pPr>
      <w:r>
        <w:t xml:space="preserve">Java IDE </w:t>
      </w:r>
      <w:r w:rsidR="004453B9">
        <w:t>(optional)</w:t>
      </w:r>
    </w:p>
    <w:p w14:paraId="12AECDE8" w14:textId="239D940B" w:rsidR="00892550" w:rsidRDefault="001F206C" w:rsidP="00892550">
      <w:pPr>
        <w:pStyle w:val="BodyText"/>
        <w:numPr>
          <w:ilvl w:val="1"/>
          <w:numId w:val="25"/>
        </w:numPr>
      </w:pPr>
      <w:r>
        <w:t>Download a J</w:t>
      </w:r>
      <w:r w:rsidR="007A64B8">
        <w:t xml:space="preserve">ava IDE to facilitate </w:t>
      </w:r>
      <w:r w:rsidR="004453B9">
        <w:t>auto configuration of the required</w:t>
      </w:r>
      <w:r w:rsidR="007A64B8">
        <w:t xml:space="preserve"> dependencies. </w:t>
      </w:r>
      <w:r w:rsidR="004453B9">
        <w:t xml:space="preserve">If you do not have a preferred IDE, </w:t>
      </w:r>
      <w:r w:rsidR="00194F40">
        <w:t>try</w:t>
      </w:r>
      <w:r w:rsidR="004453B9">
        <w:t xml:space="preserve"> </w:t>
      </w:r>
      <w:r w:rsidR="00194F40" w:rsidRPr="00194F40">
        <w:t>IntelliJ IDEA</w:t>
      </w:r>
      <w:r w:rsidR="00194F40">
        <w:t xml:space="preserve"> (</w:t>
      </w:r>
      <w:hyperlink r:id="rId17" w:history="1">
        <w:r w:rsidR="000B7815" w:rsidRPr="00CF4A8B">
          <w:rPr>
            <w:rStyle w:val="Hyperlink"/>
          </w:rPr>
          <w:t>https://www.jetbrains.com/idea/download/?section=windows</w:t>
        </w:r>
      </w:hyperlink>
      <w:r w:rsidR="000B7815">
        <w:t xml:space="preserve">). It has a </w:t>
      </w:r>
      <w:r w:rsidR="0027368F">
        <w:t>community version is free to use</w:t>
      </w:r>
      <w:r w:rsidR="000B7815">
        <w:t xml:space="preserve"> and is </w:t>
      </w:r>
      <w:r w:rsidR="006959A2">
        <w:t>compatible</w:t>
      </w:r>
      <w:r w:rsidR="000B7815">
        <w:t xml:space="preserve"> across</w:t>
      </w:r>
      <w:r w:rsidR="006959A2">
        <w:t xml:space="preserve"> different OS. </w:t>
      </w:r>
    </w:p>
    <w:p w14:paraId="1CF5E27C" w14:textId="387F5226" w:rsidR="00B70603" w:rsidRDefault="00B70603" w:rsidP="00226EC7">
      <w:pPr>
        <w:pStyle w:val="BodyText"/>
        <w:numPr>
          <w:ilvl w:val="0"/>
          <w:numId w:val="25"/>
        </w:numPr>
      </w:pPr>
      <w:r>
        <w:t xml:space="preserve">CIMHUB </w:t>
      </w:r>
    </w:p>
    <w:p w14:paraId="4A2F3521" w14:textId="41F27CE2" w:rsidR="006959A2" w:rsidRDefault="006959A2" w:rsidP="006959A2">
      <w:pPr>
        <w:pStyle w:val="BodyText"/>
        <w:numPr>
          <w:ilvl w:val="1"/>
          <w:numId w:val="25"/>
        </w:numPr>
      </w:pPr>
      <w:r>
        <w:t xml:space="preserve">Download the </w:t>
      </w:r>
      <w:proofErr w:type="spellStart"/>
      <w:r w:rsidR="00875ED0">
        <w:t>maple_leaf</w:t>
      </w:r>
      <w:proofErr w:type="spellEnd"/>
      <w:r w:rsidR="00625929">
        <w:t xml:space="preserve"> </w:t>
      </w:r>
    </w:p>
    <w:p w14:paraId="29219AA5" w14:textId="4BFF0F4A" w:rsidR="00970648" w:rsidRPr="0009188C" w:rsidRDefault="00970648" w:rsidP="0010679F">
      <w:pPr>
        <w:pStyle w:val="Heading3"/>
        <w:numPr>
          <w:ilvl w:val="0"/>
          <w:numId w:val="0"/>
        </w:numPr>
      </w:pPr>
    </w:p>
    <w:p w14:paraId="7330484F" w14:textId="77777777" w:rsidR="0042671B" w:rsidRDefault="0042671B" w:rsidP="0042671B">
      <w:pPr>
        <w:pStyle w:val="BodyText"/>
      </w:pPr>
    </w:p>
    <w:p w14:paraId="6FF00256" w14:textId="77777777" w:rsidR="0042671B" w:rsidRDefault="0042671B" w:rsidP="0042671B">
      <w:pPr>
        <w:pStyle w:val="BodyText"/>
      </w:pPr>
    </w:p>
    <w:p w14:paraId="50EAA8BD" w14:textId="17A3A55D" w:rsidR="0042671B" w:rsidRPr="0042671B" w:rsidRDefault="32F31C60" w:rsidP="0010679F">
      <w:pPr>
        <w:pStyle w:val="Heading2"/>
      </w:pPr>
      <w:r>
        <w:t>TESP (-</w:t>
      </w:r>
      <w:proofErr w:type="spellStart"/>
      <w:r>
        <w:t>ish</w:t>
      </w:r>
      <w:proofErr w:type="spellEnd"/>
      <w:r>
        <w:t>) + HELICS Installation</w:t>
      </w:r>
    </w:p>
    <w:p w14:paraId="1C870374" w14:textId="1450A08A" w:rsidR="0042671B" w:rsidRPr="0042671B" w:rsidRDefault="44137FB4" w:rsidP="7A44395D">
      <w:pPr>
        <w:pStyle w:val="BodyText"/>
        <w:numPr>
          <w:ilvl w:val="0"/>
          <w:numId w:val="1"/>
        </w:numPr>
      </w:pPr>
      <w:r>
        <w:t>(optional but highly recommended) - Create a virtual environment (</w:t>
      </w:r>
      <w:proofErr w:type="spellStart"/>
      <w:r>
        <w:t>conda</w:t>
      </w:r>
      <w:proofErr w:type="spellEnd"/>
      <w:r>
        <w:t xml:space="preserve">, </w:t>
      </w:r>
      <w:proofErr w:type="spellStart"/>
      <w:r>
        <w:t>venv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62CE70D">
        <w:t xml:space="preserve"> and enter it</w:t>
      </w:r>
      <w:r w:rsidR="4C8AC22F">
        <w:t xml:space="preserve">. </w:t>
      </w:r>
    </w:p>
    <w:p w14:paraId="5DCE09F0" w14:textId="5D3F0F8A" w:rsidR="0042671B" w:rsidRPr="0042671B" w:rsidRDefault="3F592A8E" w:rsidP="2B35EDE2">
      <w:pPr>
        <w:pStyle w:val="BodyText"/>
        <w:numPr>
          <w:ilvl w:val="1"/>
          <w:numId w:val="1"/>
        </w:numPr>
        <w:rPr>
          <w:rFonts w:ascii="Courier New" w:eastAsia="Courier New" w:hAnsi="Courier New" w:cs="Courier New"/>
          <w:color w:val="000000"/>
        </w:rPr>
      </w:pPr>
      <w:r>
        <w:t xml:space="preserve">(MacOS </w:t>
      </w:r>
      <w:r w:rsidR="14BEB671">
        <w:t>with</w:t>
      </w:r>
      <w:r>
        <w:t xml:space="preserve"> </w:t>
      </w:r>
      <w:proofErr w:type="spellStart"/>
      <w:r>
        <w:t>conda</w:t>
      </w:r>
      <w:proofErr w:type="spellEnd"/>
      <w:r>
        <w:t xml:space="preserve">) </w:t>
      </w:r>
      <w:r>
        <w:rPr>
          <w:rFonts w:eastAsia="Arial"/>
        </w:rPr>
        <w:t>M</w:t>
      </w:r>
      <w:r w:rsidRPr="2B35EDE2">
        <w:rPr>
          <w:rFonts w:eastAsia="Arial" w:cs="Arial"/>
          <w:color w:val="000000"/>
        </w:rPr>
        <w:t xml:space="preserve">ake an x86 virtual environment: </w:t>
      </w:r>
      <w:r w:rsidRPr="2B35EDE2">
        <w:rPr>
          <w:rFonts w:ascii="Courier New" w:eastAsia="Courier New" w:hAnsi="Courier New" w:cs="Courier New"/>
          <w:color w:val="000000"/>
        </w:rPr>
        <w:t xml:space="preserve">CONDA_SUBDIR=osx-64 </w:t>
      </w:r>
      <w:proofErr w:type="spellStart"/>
      <w:r w:rsidRPr="2B35EDE2">
        <w:rPr>
          <w:rFonts w:ascii="Courier New" w:eastAsia="Courier New" w:hAnsi="Courier New" w:cs="Courier New"/>
          <w:color w:val="000000"/>
        </w:rPr>
        <w:t>conda</w:t>
      </w:r>
      <w:proofErr w:type="spellEnd"/>
      <w:r w:rsidRPr="2B35EDE2">
        <w:rPr>
          <w:rFonts w:ascii="Courier New" w:eastAsia="Courier New" w:hAnsi="Courier New" w:cs="Courier New"/>
          <w:color w:val="000000"/>
        </w:rPr>
        <w:t xml:space="preserve"> create -n &lt;&lt;environment name&gt;&gt; -c </w:t>
      </w:r>
      <w:proofErr w:type="spellStart"/>
      <w:r w:rsidRPr="2B35EDE2">
        <w:rPr>
          <w:rFonts w:ascii="Courier New" w:eastAsia="Courier New" w:hAnsi="Courier New" w:cs="Courier New"/>
          <w:color w:val="000000"/>
        </w:rPr>
        <w:t>conda</w:t>
      </w:r>
      <w:proofErr w:type="spellEnd"/>
      <w:r w:rsidRPr="2B35EDE2">
        <w:rPr>
          <w:rFonts w:ascii="Courier New" w:eastAsia="Courier New" w:hAnsi="Courier New" w:cs="Courier New"/>
          <w:color w:val="000000"/>
        </w:rPr>
        <w:t>-forge python=3.12</w:t>
      </w:r>
    </w:p>
    <w:p w14:paraId="1A045EAF" w14:textId="6C8C7807" w:rsidR="0042671B" w:rsidRPr="0042671B" w:rsidRDefault="6E6C2202" w:rsidP="7A44395D">
      <w:pPr>
        <w:pStyle w:val="BodyText"/>
        <w:numPr>
          <w:ilvl w:val="0"/>
          <w:numId w:val="1"/>
        </w:numPr>
        <w:rPr>
          <w:rFonts w:ascii="Courier New" w:eastAsia="Courier New" w:hAnsi="Courier New" w:cs="Courier New"/>
          <w:color w:val="000000"/>
        </w:rPr>
      </w:pPr>
      <w:r>
        <w:t xml:space="preserve">(macOS only): </w:t>
      </w:r>
      <w:r w:rsidRPr="7A44395D">
        <w:rPr>
          <w:rFonts w:eastAsia="Arial" w:cs="Arial"/>
          <w:color w:val="000000"/>
        </w:rPr>
        <w:t xml:space="preserve">Launch an x86 Terminal:  </w:t>
      </w:r>
      <w:r w:rsidRPr="7A44395D">
        <w:rPr>
          <w:rFonts w:ascii="Courier New" w:eastAsia="Courier New" w:hAnsi="Courier New" w:cs="Courier New"/>
          <w:color w:val="000000"/>
        </w:rPr>
        <w:t xml:space="preserve">arch -x86_64 </w:t>
      </w:r>
      <w:proofErr w:type="spellStart"/>
      <w:r w:rsidRPr="7A44395D">
        <w:rPr>
          <w:rFonts w:ascii="Courier New" w:eastAsia="Courier New" w:hAnsi="Courier New" w:cs="Courier New"/>
          <w:color w:val="000000"/>
        </w:rPr>
        <w:t>zsh</w:t>
      </w:r>
      <w:proofErr w:type="spellEnd"/>
    </w:p>
    <w:p w14:paraId="4055B8A4" w14:textId="45FA57DE" w:rsidR="0042671B" w:rsidRPr="0042671B" w:rsidRDefault="3F04E1DC" w:rsidP="7A44395D">
      <w:pPr>
        <w:pStyle w:val="BodyText"/>
        <w:numPr>
          <w:ilvl w:val="0"/>
          <w:numId w:val="1"/>
        </w:numPr>
      </w:pPr>
      <w:r>
        <w:t xml:space="preserve">Install generic dependencies: </w:t>
      </w:r>
      <w:r w:rsidRPr="7A44395D">
        <w:rPr>
          <w:rFonts w:ascii="Courier New" w:eastAsia="Courier New" w:hAnsi="Courier New" w:cs="Courier New"/>
        </w:rPr>
        <w:t>pip install matplotlib</w:t>
      </w:r>
      <w:r w:rsidR="31ADBE17" w:rsidRPr="1DAECD52">
        <w:rPr>
          <w:rFonts w:ascii="Courier New" w:eastAsia="Courier New" w:hAnsi="Courier New" w:cs="Courier New"/>
        </w:rPr>
        <w:t xml:space="preserve"> pandas</w:t>
      </w:r>
    </w:p>
    <w:p w14:paraId="2A7A87A4" w14:textId="51E871BD" w:rsidR="0042671B" w:rsidRPr="0042671B" w:rsidRDefault="32F31C60" w:rsidP="7A44395D">
      <w:pPr>
        <w:pStyle w:val="BodyText"/>
        <w:numPr>
          <w:ilvl w:val="0"/>
          <w:numId w:val="1"/>
        </w:numPr>
      </w:pPr>
      <w:r>
        <w:t>Install TESP API</w:t>
      </w:r>
      <w:r w:rsidR="5494CC22">
        <w:t xml:space="preserve"> – Inside the virtual environment</w:t>
      </w:r>
      <w:r w:rsidR="386F3CC3">
        <w:t>,</w:t>
      </w:r>
      <w:r w:rsidR="5494CC22">
        <w:t xml:space="preserve"> </w:t>
      </w:r>
      <w:r w:rsidR="386F3CC3">
        <w:t xml:space="preserve">define an </w:t>
      </w:r>
      <w:r w:rsidR="5494CC22">
        <w:t xml:space="preserve">installation </w:t>
      </w:r>
      <w:r w:rsidR="1EA29249">
        <w:t>directory</w:t>
      </w:r>
      <w:r w:rsidR="5494CC22">
        <w:t xml:space="preserve"> of your choice </w:t>
      </w:r>
    </w:p>
    <w:p w14:paraId="0FEB8ABA" w14:textId="2DD966E6" w:rsidR="0042671B" w:rsidRPr="0042671B" w:rsidRDefault="4DBF5207" w:rsidP="7A44395D">
      <w:pPr>
        <w:pStyle w:val="BodyText"/>
        <w:numPr>
          <w:ilvl w:val="1"/>
          <w:numId w:val="1"/>
        </w:numPr>
        <w:rPr>
          <w:rFonts w:eastAsia="Arial" w:cs="Arial"/>
        </w:rPr>
      </w:pPr>
      <w:r w:rsidRPr="7A44395D">
        <w:rPr>
          <w:rFonts w:eastAsia="Arial" w:cs="Arial"/>
        </w:rPr>
        <w:t xml:space="preserve">Clone in the TESP API repo: </w:t>
      </w:r>
      <w:r w:rsidR="2152AE7A" w:rsidRPr="7A44395D">
        <w:rPr>
          <w:rFonts w:ascii="Courier New" w:eastAsia="Courier New" w:hAnsi="Courier New" w:cs="Courier New"/>
        </w:rPr>
        <w:t>g</w:t>
      </w:r>
      <w:r w:rsidR="32F31C60" w:rsidRPr="7A44395D">
        <w:rPr>
          <w:rFonts w:ascii="Courier New" w:eastAsia="Courier New" w:hAnsi="Courier New" w:cs="Courier New"/>
        </w:rPr>
        <w:t>it clone</w:t>
      </w:r>
      <w:r w:rsidR="3D33033E" w:rsidRPr="7A44395D">
        <w:rPr>
          <w:rFonts w:ascii="Courier New" w:eastAsia="Courier New" w:hAnsi="Courier New" w:cs="Courier New"/>
        </w:rPr>
        <w:t xml:space="preserve"> </w:t>
      </w:r>
      <w:hyperlink r:id="rId18">
        <w:r w:rsidR="3D33033E" w:rsidRPr="7A44395D">
          <w:rPr>
            <w:rStyle w:val="Hyperlink"/>
            <w:rFonts w:ascii="Courier New" w:eastAsia="Courier New" w:hAnsi="Courier New" w:cs="Courier New"/>
          </w:rPr>
          <w:t>https://github.com/pnnl/tesp.git</w:t>
        </w:r>
      </w:hyperlink>
    </w:p>
    <w:p w14:paraId="6C8DCF75" w14:textId="515E213C" w:rsidR="0042671B" w:rsidRPr="0042671B" w:rsidRDefault="32815E3D" w:rsidP="16EFBE73">
      <w:pPr>
        <w:pStyle w:val="BodyText"/>
        <w:numPr>
          <w:ilvl w:val="1"/>
          <w:numId w:val="1"/>
        </w:numPr>
        <w:rPr>
          <w:rFonts w:eastAsia="Arial" w:cs="Arial"/>
        </w:rPr>
      </w:pPr>
      <w:r w:rsidRPr="16EFBE73">
        <w:rPr>
          <w:rFonts w:eastAsia="Arial" w:cs="Arial"/>
        </w:rPr>
        <w:t>Change directory to TESP repo</w:t>
      </w:r>
    </w:p>
    <w:p w14:paraId="3585F0B4" w14:textId="5027E7D1" w:rsidR="0042671B" w:rsidRPr="0042671B" w:rsidRDefault="31E913E6" w:rsidP="7A44395D">
      <w:pPr>
        <w:pStyle w:val="BodyText"/>
        <w:numPr>
          <w:ilvl w:val="1"/>
          <w:numId w:val="1"/>
        </w:numPr>
        <w:rPr>
          <w:rFonts w:eastAsia="Arial" w:cs="Arial"/>
        </w:rPr>
      </w:pPr>
      <w:r w:rsidRPr="7A44395D">
        <w:rPr>
          <w:rFonts w:eastAsia="Arial" w:cs="Arial"/>
        </w:rPr>
        <w:t xml:space="preserve">Switch to develop branch: </w:t>
      </w:r>
      <w:r w:rsidRPr="7A44395D">
        <w:rPr>
          <w:rFonts w:ascii="Courier New" w:eastAsia="Courier New" w:hAnsi="Courier New" w:cs="Courier New"/>
        </w:rPr>
        <w:t>git checkout develop</w:t>
      </w:r>
    </w:p>
    <w:p w14:paraId="56927436" w14:textId="7FC04D27" w:rsidR="0042671B" w:rsidRPr="0042671B" w:rsidRDefault="4C60EFEE" w:rsidP="09C3D07A">
      <w:pPr>
        <w:pStyle w:val="BodyText"/>
        <w:numPr>
          <w:ilvl w:val="1"/>
          <w:numId w:val="1"/>
        </w:numPr>
        <w:spacing w:line="259" w:lineRule="auto"/>
      </w:pPr>
      <w:r>
        <w:t>Navigate to ..../</w:t>
      </w:r>
      <w:proofErr w:type="spellStart"/>
      <w:r w:rsidR="517573D5">
        <w:t>tesp</w:t>
      </w:r>
      <w:proofErr w:type="spellEnd"/>
      <w:r w:rsidR="517573D5">
        <w:t>/</w:t>
      </w:r>
      <w:proofErr w:type="spellStart"/>
      <w:r w:rsidR="517573D5">
        <w:t>src</w:t>
      </w:r>
      <w:proofErr w:type="spellEnd"/>
      <w:r w:rsidR="517573D5">
        <w:t>/</w:t>
      </w:r>
      <w:proofErr w:type="spellStart"/>
      <w:r w:rsidR="517573D5">
        <w:t>tesp_support</w:t>
      </w:r>
      <w:proofErr w:type="spellEnd"/>
    </w:p>
    <w:p w14:paraId="04B5C424" w14:textId="03DFDC5C" w:rsidR="0042671B" w:rsidRPr="0042671B" w:rsidRDefault="7756D593" w:rsidP="7A44395D">
      <w:pPr>
        <w:pStyle w:val="BodyText"/>
        <w:numPr>
          <w:ilvl w:val="1"/>
          <w:numId w:val="1"/>
        </w:numPr>
        <w:rPr>
          <w:rFonts w:ascii="Courier New" w:eastAsia="Courier New" w:hAnsi="Courier New" w:cs="Courier New"/>
        </w:rPr>
      </w:pPr>
      <w:r w:rsidRPr="7A44395D">
        <w:rPr>
          <w:rFonts w:eastAsia="Arial" w:cs="Arial"/>
        </w:rPr>
        <w:t xml:space="preserve">Install TESP: </w:t>
      </w:r>
      <w:r w:rsidR="0E48C0C8" w:rsidRPr="7A44395D">
        <w:rPr>
          <w:rFonts w:ascii="Courier New" w:eastAsia="Courier New" w:hAnsi="Courier New" w:cs="Courier New"/>
        </w:rPr>
        <w:t>pip install –e .</w:t>
      </w:r>
    </w:p>
    <w:p w14:paraId="68A75145" w14:textId="50FA528A" w:rsidR="0042671B" w:rsidRPr="0042671B" w:rsidRDefault="0E48C0C8" w:rsidP="7A44395D">
      <w:pPr>
        <w:pStyle w:val="BodyText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t>Install HELICS and Python language binding</w:t>
      </w:r>
      <w:r w:rsidR="5CBB9FC1">
        <w:t xml:space="preserve">: </w:t>
      </w:r>
      <w:r w:rsidRPr="7A44395D">
        <w:rPr>
          <w:rFonts w:ascii="Courier New" w:eastAsia="Courier New" w:hAnsi="Courier New" w:cs="Courier New"/>
        </w:rPr>
        <w:t xml:space="preserve">pip install </w:t>
      </w:r>
      <w:proofErr w:type="spellStart"/>
      <w:r w:rsidRPr="7A44395D">
        <w:rPr>
          <w:rFonts w:ascii="Courier New" w:eastAsia="Courier New" w:hAnsi="Courier New" w:cs="Courier New"/>
        </w:rPr>
        <w:t>helics</w:t>
      </w:r>
      <w:proofErr w:type="spellEnd"/>
    </w:p>
    <w:p w14:paraId="497D92F3" w14:textId="648C86D0" w:rsidR="0042671B" w:rsidRPr="0042671B" w:rsidRDefault="0E48C0C8" w:rsidP="7A44395D">
      <w:pPr>
        <w:pStyle w:val="BodyText"/>
        <w:numPr>
          <w:ilvl w:val="0"/>
          <w:numId w:val="1"/>
        </w:numPr>
      </w:pPr>
      <w:r>
        <w:t xml:space="preserve">Install </w:t>
      </w:r>
      <w:proofErr w:type="spellStart"/>
      <w:r>
        <w:t>GridLAB</w:t>
      </w:r>
      <w:proofErr w:type="spellEnd"/>
      <w:r>
        <w:t>-D</w:t>
      </w:r>
      <w:r w:rsidR="7C752E65">
        <w:t xml:space="preserve"> with HELICS support</w:t>
      </w:r>
    </w:p>
    <w:p w14:paraId="31FA5725" w14:textId="769EBC5D" w:rsidR="0042671B" w:rsidRPr="0042671B" w:rsidRDefault="0E48C0C8" w:rsidP="7A44395D">
      <w:pPr>
        <w:pStyle w:val="BodyText"/>
        <w:numPr>
          <w:ilvl w:val="1"/>
          <w:numId w:val="1"/>
        </w:numPr>
      </w:pPr>
      <w:r>
        <w:t>Windows</w:t>
      </w:r>
    </w:p>
    <w:p w14:paraId="00915E9A" w14:textId="6B18B19B" w:rsidR="0042671B" w:rsidRPr="0042671B" w:rsidRDefault="004E3577" w:rsidP="7A44395D">
      <w:pPr>
        <w:pStyle w:val="BodyText"/>
        <w:numPr>
          <w:ilvl w:val="2"/>
          <w:numId w:val="1"/>
        </w:numPr>
      </w:pPr>
      <w:hyperlink r:id="rId19">
        <w:r w:rsidR="0E48C0C8" w:rsidRPr="7A44395D">
          <w:rPr>
            <w:rStyle w:val="Hyperlink"/>
          </w:rPr>
          <w:t>Download installer</w:t>
        </w:r>
      </w:hyperlink>
      <w:r w:rsidR="0E48C0C8">
        <w:t xml:space="preserve"> from </w:t>
      </w:r>
      <w:hyperlink r:id="rId20">
        <w:proofErr w:type="spellStart"/>
        <w:r w:rsidR="0E48C0C8" w:rsidRPr="7A44395D">
          <w:rPr>
            <w:rStyle w:val="Hyperlink"/>
          </w:rPr>
          <w:t>Github</w:t>
        </w:r>
        <w:proofErr w:type="spellEnd"/>
        <w:r w:rsidR="0E48C0C8" w:rsidRPr="7A44395D">
          <w:rPr>
            <w:rStyle w:val="Hyperlink"/>
          </w:rPr>
          <w:t xml:space="preserve"> repository</w:t>
        </w:r>
      </w:hyperlink>
    </w:p>
    <w:p w14:paraId="5CEED9CA" w14:textId="4D8C957D" w:rsidR="0042671B" w:rsidRPr="0042671B" w:rsidRDefault="0E48C0C8" w:rsidP="7A44395D">
      <w:pPr>
        <w:pStyle w:val="BodyText"/>
        <w:numPr>
          <w:ilvl w:val="2"/>
          <w:numId w:val="1"/>
        </w:numPr>
      </w:pPr>
      <w:r>
        <w:t xml:space="preserve">Find the </w:t>
      </w:r>
      <w:r w:rsidR="5AFEE2E6">
        <w:t>helics.dll library installed with HELICS</w:t>
      </w:r>
      <w:r w:rsidR="6771E933">
        <w:t>;</w:t>
      </w:r>
      <w:r w:rsidR="5AFEE2E6">
        <w:t xml:space="preserve"> </w:t>
      </w:r>
      <w:r w:rsidR="5AFEE2E6" w:rsidRPr="7A44395D">
        <w:rPr>
          <w:rFonts w:ascii="Courier New" w:eastAsia="Courier New" w:hAnsi="Courier New" w:cs="Courier New"/>
        </w:rPr>
        <w:t xml:space="preserve">pip show </w:t>
      </w:r>
      <w:proofErr w:type="spellStart"/>
      <w:r w:rsidR="5AFEE2E6" w:rsidRPr="7A44395D">
        <w:rPr>
          <w:rFonts w:ascii="Courier New" w:eastAsia="Courier New" w:hAnsi="Courier New" w:cs="Courier New"/>
        </w:rPr>
        <w:t>helics</w:t>
      </w:r>
      <w:proofErr w:type="spellEnd"/>
      <w:r w:rsidR="5AFEE2E6">
        <w:t xml:space="preserve"> should show you the path where HELICS was installed by pip</w:t>
      </w:r>
    </w:p>
    <w:p w14:paraId="305C2F18" w14:textId="0FBC4360" w:rsidR="0042671B" w:rsidRPr="0042671B" w:rsidRDefault="0FDB1510" w:rsidP="7A44395D">
      <w:pPr>
        <w:pStyle w:val="BodyText"/>
        <w:numPr>
          <w:ilvl w:val="2"/>
          <w:numId w:val="1"/>
        </w:numPr>
      </w:pPr>
      <w:r>
        <w:t xml:space="preserve">Find the location where the </w:t>
      </w:r>
      <w:proofErr w:type="spellStart"/>
      <w:r>
        <w:t>GridLAB</w:t>
      </w:r>
      <w:proofErr w:type="spellEnd"/>
      <w:r>
        <w:t>-D binary was installed</w:t>
      </w:r>
      <w:r w:rsidR="41B073F8">
        <w:t xml:space="preserve">; </w:t>
      </w:r>
      <w:r w:rsidR="6772C655" w:rsidRPr="7A44395D">
        <w:rPr>
          <w:rFonts w:ascii="Courier New" w:eastAsia="Courier New" w:hAnsi="Courier New" w:cs="Courier New"/>
        </w:rPr>
        <w:t xml:space="preserve">where </w:t>
      </w:r>
      <w:proofErr w:type="spellStart"/>
      <w:r w:rsidR="6772C655" w:rsidRPr="7A44395D">
        <w:rPr>
          <w:rFonts w:ascii="Courier New" w:eastAsia="Courier New" w:hAnsi="Courier New" w:cs="Courier New"/>
        </w:rPr>
        <w:t>gridlabd</w:t>
      </w:r>
      <w:proofErr w:type="spellEnd"/>
      <w:r w:rsidR="6772C655">
        <w:t xml:space="preserve"> should work.</w:t>
      </w:r>
    </w:p>
    <w:p w14:paraId="28770263" w14:textId="1ADC26CB" w:rsidR="0042671B" w:rsidRPr="0042671B" w:rsidRDefault="6772C655" w:rsidP="7A44395D">
      <w:pPr>
        <w:pStyle w:val="BodyText"/>
        <w:numPr>
          <w:ilvl w:val="2"/>
          <w:numId w:val="1"/>
        </w:numPr>
      </w:pPr>
      <w:r>
        <w:t xml:space="preserve">Copy the helics.dll from where pip installed it and copy it to the same folder as the </w:t>
      </w:r>
      <w:proofErr w:type="spellStart"/>
      <w:r>
        <w:t>GridLAB</w:t>
      </w:r>
      <w:proofErr w:type="spellEnd"/>
      <w:r>
        <w:t>-D binary, renaming it to libhelics.dll</w:t>
      </w:r>
    </w:p>
    <w:p w14:paraId="3E0EA12A" w14:textId="5B771F21" w:rsidR="0042671B" w:rsidRPr="0042671B" w:rsidRDefault="007EAB77" w:rsidP="2B35EDE2">
      <w:pPr>
        <w:pStyle w:val="BodyText"/>
        <w:numPr>
          <w:ilvl w:val="1"/>
          <w:numId w:val="1"/>
        </w:numPr>
      </w:pPr>
      <w:r>
        <w:t>MacOS</w:t>
      </w:r>
    </w:p>
    <w:p w14:paraId="166A6B62" w14:textId="507A89CC" w:rsidR="0042671B" w:rsidRPr="0042671B" w:rsidRDefault="7E32D519" w:rsidP="5590F8F5">
      <w:pPr>
        <w:pStyle w:val="BodyText"/>
        <w:numPr>
          <w:ilvl w:val="2"/>
          <w:numId w:val="1"/>
        </w:numPr>
        <w:spacing w:line="259" w:lineRule="auto"/>
      </w:pPr>
      <w:r>
        <w:t xml:space="preserve">Find path to the HELICS dynamic library: </w:t>
      </w:r>
      <w:r w:rsidRPr="5590F8F5">
        <w:rPr>
          <w:rFonts w:ascii="Courier New" w:eastAsia="Courier New" w:hAnsi="Courier New" w:cs="Courier New"/>
        </w:rPr>
        <w:t xml:space="preserve">pip show </w:t>
      </w:r>
      <w:proofErr w:type="spellStart"/>
      <w:r w:rsidRPr="5590F8F5">
        <w:rPr>
          <w:rFonts w:ascii="Courier New" w:eastAsia="Courier New" w:hAnsi="Courier New" w:cs="Courier New"/>
        </w:rPr>
        <w:t>helics</w:t>
      </w:r>
      <w:proofErr w:type="spellEnd"/>
      <w:r w:rsidRPr="5590F8F5">
        <w:rPr>
          <w:rFonts w:ascii="Courier New" w:eastAsia="Courier New" w:hAnsi="Courier New" w:cs="Courier New"/>
        </w:rPr>
        <w:t xml:space="preserve"> </w:t>
      </w:r>
      <w:r>
        <w:t>will help get you pointed in the right direction</w:t>
      </w:r>
      <w:r w:rsidR="41DCBFFC">
        <w:t xml:space="preserve">; you’re looking for </w:t>
      </w:r>
      <w:r w:rsidR="334DBFCF">
        <w:t>“</w:t>
      </w:r>
      <w:proofErr w:type="spellStart"/>
      <w:r w:rsidR="41DCBFFC">
        <w:t>libhelics.dylib</w:t>
      </w:r>
      <w:proofErr w:type="spellEnd"/>
      <w:r w:rsidR="19DDC2F7">
        <w:t xml:space="preserve">” </w:t>
      </w:r>
      <w:r w:rsidR="42DF8714">
        <w:t>which should be in the “</w:t>
      </w:r>
      <w:proofErr w:type="spellStart"/>
      <w:r w:rsidR="42DF8714">
        <w:t>helics</w:t>
      </w:r>
      <w:proofErr w:type="spellEnd"/>
      <w:r w:rsidR="42DF8714">
        <w:t xml:space="preserve">” </w:t>
      </w:r>
      <w:proofErr w:type="spellStart"/>
      <w:r w:rsidR="42DF8714">
        <w:t>folder</w:t>
      </w:r>
      <w:r w:rsidR="39A2A13A">
        <w:t>.</w:t>
      </w:r>
      <w:r w:rsidR="3CA89AA2">
        <w:t>You’ll</w:t>
      </w:r>
      <w:proofErr w:type="spellEnd"/>
      <w:r w:rsidR="3CA89AA2">
        <w:t xml:space="preserve"> be using this to set</w:t>
      </w:r>
      <w:r w:rsidR="7D66A4D8">
        <w:t xml:space="preserve"> the </w:t>
      </w:r>
      <w:r w:rsidR="7D66A4D8" w:rsidRPr="09EEDAD7">
        <w:rPr>
          <w:rFonts w:ascii="Courier New" w:eastAsia="Courier New" w:hAnsi="Courier New" w:cs="Courier New"/>
          <w:color w:val="000000"/>
          <w:sz w:val="19"/>
          <w:szCs w:val="19"/>
        </w:rPr>
        <w:t>GLD_HELICS_DIR</w:t>
      </w:r>
      <w:r w:rsidR="7D66A4D8">
        <w:t xml:space="preserve">  </w:t>
      </w:r>
      <w:r w:rsidR="758EF038">
        <w:t xml:space="preserve"> and </w:t>
      </w:r>
      <w:r w:rsidR="758EF038" w:rsidRPr="65A42B24">
        <w:rPr>
          <w:rFonts w:ascii="Courier New" w:eastAsia="Courier New" w:hAnsi="Courier New" w:cs="Courier New"/>
          <w:color w:val="000000"/>
          <w:sz w:val="19"/>
          <w:szCs w:val="19"/>
        </w:rPr>
        <w:t>HELICS_DIR</w:t>
      </w:r>
      <w:r w:rsidR="758EF038">
        <w:t xml:space="preserve"> </w:t>
      </w:r>
      <w:r w:rsidR="7D66A4D8">
        <w:t>build variable</w:t>
      </w:r>
      <w:r w:rsidR="462BC147">
        <w:t>s</w:t>
      </w:r>
      <w:r w:rsidR="7D66A4D8">
        <w:t xml:space="preserve"> when building </w:t>
      </w:r>
      <w:proofErr w:type="spellStart"/>
      <w:r w:rsidR="7D66A4D8">
        <w:t>GridLAB</w:t>
      </w:r>
      <w:proofErr w:type="spellEnd"/>
      <w:r w:rsidR="7D66A4D8">
        <w:t>-D</w:t>
      </w:r>
      <w:r w:rsidR="253612E5">
        <w:t>.</w:t>
      </w:r>
    </w:p>
    <w:p w14:paraId="2255FA58" w14:textId="2A301FF5" w:rsidR="0042671B" w:rsidRPr="0042671B" w:rsidRDefault="03E326D1" w:rsidP="09EEDAD7">
      <w:pPr>
        <w:pStyle w:val="BodyText"/>
        <w:numPr>
          <w:ilvl w:val="2"/>
          <w:numId w:val="1"/>
        </w:numPr>
      </w:pPr>
      <w:r>
        <w:t xml:space="preserve">Find path to where binaries are installed in your environment: </w:t>
      </w:r>
      <w:r w:rsidRPr="09EEDAD7">
        <w:rPr>
          <w:rFonts w:ascii="Courier New" w:eastAsia="Courier New" w:hAnsi="Courier New" w:cs="Courier New"/>
        </w:rPr>
        <w:t xml:space="preserve">which </w:t>
      </w:r>
      <w:proofErr w:type="spellStart"/>
      <w:r w:rsidRPr="09EEDAD7">
        <w:rPr>
          <w:rFonts w:ascii="Courier New" w:eastAsia="Courier New" w:hAnsi="Courier New" w:cs="Courier New"/>
        </w:rPr>
        <w:t>helics_broker</w:t>
      </w:r>
      <w:proofErr w:type="spellEnd"/>
      <w:r>
        <w:t xml:space="preserve"> is that path. </w:t>
      </w:r>
      <w:r w:rsidR="20F83162">
        <w:t xml:space="preserve">This will be the </w:t>
      </w:r>
      <w:r w:rsidR="5F3B22A6" w:rsidRPr="759CF47E">
        <w:rPr>
          <w:rFonts w:ascii="Courier New" w:eastAsia="Courier New" w:hAnsi="Courier New" w:cs="Courier New"/>
          <w:color w:val="000000"/>
          <w:sz w:val="19"/>
          <w:szCs w:val="19"/>
        </w:rPr>
        <w:t>CMAKE_INSTALL_PREFIX</w:t>
      </w:r>
      <w:r w:rsidR="20F83162" w:rsidRPr="759CF47E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="20F83162">
        <w:t xml:space="preserve"> build variable when building </w:t>
      </w:r>
      <w:proofErr w:type="spellStart"/>
      <w:r w:rsidR="20F83162">
        <w:t>GridLAB</w:t>
      </w:r>
      <w:proofErr w:type="spellEnd"/>
      <w:r w:rsidR="20F83162">
        <w:t>-D.</w:t>
      </w:r>
    </w:p>
    <w:p w14:paraId="3CEDEEB4" w14:textId="158E77A5" w:rsidR="0042671B" w:rsidRPr="0042671B" w:rsidRDefault="39A2A13A" w:rsidP="7AE6EC69">
      <w:pPr>
        <w:pStyle w:val="BodyText"/>
        <w:numPr>
          <w:ilvl w:val="2"/>
          <w:numId w:val="1"/>
        </w:numPr>
      </w:pPr>
      <w:r>
        <w:t xml:space="preserve">Clone in the </w:t>
      </w:r>
      <w:proofErr w:type="spellStart"/>
      <w:r>
        <w:t>GridLAB</w:t>
      </w:r>
      <w:proofErr w:type="spellEnd"/>
      <w:r>
        <w:t>-D repository:</w:t>
      </w:r>
      <w:r w:rsidR="0042671B">
        <w:tab/>
      </w:r>
    </w:p>
    <w:p w14:paraId="08A9DDBD" w14:textId="71F80725" w:rsidR="0042671B" w:rsidRPr="0042671B" w:rsidRDefault="556DFD87" w:rsidP="7AE6EC69">
      <w:pPr>
        <w:pStyle w:val="BodyText"/>
        <w:numPr>
          <w:ilvl w:val="3"/>
          <w:numId w:val="1"/>
        </w:numPr>
      </w:pPr>
      <w:r>
        <w:t xml:space="preserve">Move back to the root of your installation direction (where you cloned in </w:t>
      </w:r>
      <w:proofErr w:type="spellStart"/>
      <w:r>
        <w:t>tesp_support</w:t>
      </w:r>
      <w:proofErr w:type="spellEnd"/>
      <w:r>
        <w:t>).</w:t>
      </w:r>
      <w:r w:rsidR="0042671B">
        <w:tab/>
      </w:r>
    </w:p>
    <w:p w14:paraId="25DF2D3C" w14:textId="4D746947" w:rsidR="0042671B" w:rsidRPr="0042671B" w:rsidRDefault="39A2A13A" w:rsidP="048DCF99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</w:rPr>
      </w:pPr>
      <w:r w:rsidRPr="7A44395D">
        <w:rPr>
          <w:rFonts w:ascii="Courier New" w:eastAsia="Courier New" w:hAnsi="Courier New" w:cs="Courier New"/>
        </w:rPr>
        <w:t xml:space="preserve">git clone </w:t>
      </w:r>
      <w:hyperlink r:id="rId21">
        <w:r w:rsidRPr="7A44395D">
          <w:rPr>
            <w:rStyle w:val="Hyperlink"/>
            <w:rFonts w:ascii="Courier New" w:eastAsia="Courier New" w:hAnsi="Courier New" w:cs="Courier New"/>
          </w:rPr>
          <w:t>https://github.com/gridlab-d/gridlab-d.git</w:t>
        </w:r>
      </w:hyperlink>
    </w:p>
    <w:p w14:paraId="1626AA62" w14:textId="76ADF8D5" w:rsidR="0042671B" w:rsidRPr="0042671B" w:rsidRDefault="3642683F" w:rsidP="7A44395D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</w:rPr>
      </w:pPr>
      <w:r w:rsidRPr="7A44395D">
        <w:rPr>
          <w:rFonts w:ascii="Courier New" w:eastAsia="Courier New" w:hAnsi="Courier New" w:cs="Courier New"/>
        </w:rPr>
        <w:t>c</w:t>
      </w:r>
      <w:r w:rsidR="39A2A13A" w:rsidRPr="7A44395D">
        <w:rPr>
          <w:rFonts w:ascii="Courier New" w:eastAsia="Courier New" w:hAnsi="Courier New" w:cs="Courier New"/>
        </w:rPr>
        <w:t xml:space="preserve">d </w:t>
      </w:r>
      <w:proofErr w:type="spellStart"/>
      <w:r w:rsidR="39A2A13A" w:rsidRPr="7A44395D">
        <w:rPr>
          <w:rFonts w:ascii="Courier New" w:eastAsia="Courier New" w:hAnsi="Courier New" w:cs="Courier New"/>
        </w:rPr>
        <w:t>gridlab</w:t>
      </w:r>
      <w:proofErr w:type="spellEnd"/>
      <w:r w:rsidR="39A2A13A" w:rsidRPr="7A44395D">
        <w:rPr>
          <w:rFonts w:ascii="Courier New" w:eastAsia="Courier New" w:hAnsi="Courier New" w:cs="Courier New"/>
        </w:rPr>
        <w:t>-d</w:t>
      </w:r>
    </w:p>
    <w:p w14:paraId="6BB07392" w14:textId="493A47FA" w:rsidR="0042671B" w:rsidRPr="0042671B" w:rsidRDefault="0530D6C7" w:rsidP="69B79110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</w:rPr>
      </w:pPr>
      <w:r w:rsidRPr="69B79110">
        <w:rPr>
          <w:rFonts w:ascii="Courier New" w:eastAsia="Courier New" w:hAnsi="Courier New" w:cs="Courier New"/>
        </w:rPr>
        <w:t xml:space="preserve">git checkout </w:t>
      </w:r>
      <w:r w:rsidRPr="13C44E43">
        <w:rPr>
          <w:rFonts w:ascii="Courier New" w:eastAsia="Courier New" w:hAnsi="Courier New" w:cs="Courier New"/>
        </w:rPr>
        <w:t>develop</w:t>
      </w:r>
    </w:p>
    <w:p w14:paraId="7620FC07" w14:textId="14A5FD92" w:rsidR="0042671B" w:rsidRPr="0042671B" w:rsidRDefault="39A2A13A" w:rsidP="7A44395D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  <w:color w:val="000000"/>
        </w:rPr>
      </w:pPr>
      <w:r w:rsidRPr="7A44395D">
        <w:rPr>
          <w:rFonts w:ascii="Courier New" w:eastAsia="Courier New" w:hAnsi="Courier New" w:cs="Courier New"/>
          <w:color w:val="000000"/>
        </w:rPr>
        <w:t>git submodule update --</w:t>
      </w:r>
      <w:proofErr w:type="spellStart"/>
      <w:r w:rsidRPr="7A44395D">
        <w:rPr>
          <w:rFonts w:ascii="Courier New" w:eastAsia="Courier New" w:hAnsi="Courier New" w:cs="Courier New"/>
          <w:color w:val="000000"/>
        </w:rPr>
        <w:t>init</w:t>
      </w:r>
      <w:proofErr w:type="spellEnd"/>
    </w:p>
    <w:p w14:paraId="54A7EA50" w14:textId="4D840D7F" w:rsidR="0042671B" w:rsidRPr="0042671B" w:rsidRDefault="39A2A13A" w:rsidP="7A44395D">
      <w:pPr>
        <w:pStyle w:val="BodyText"/>
        <w:numPr>
          <w:ilvl w:val="2"/>
          <w:numId w:val="1"/>
        </w:numPr>
      </w:pPr>
      <w:r>
        <w:t>Install build dependencies</w:t>
      </w:r>
    </w:p>
    <w:p w14:paraId="520230FB" w14:textId="5898B44F" w:rsidR="0042671B" w:rsidRPr="0042671B" w:rsidRDefault="39A2A13A" w:rsidP="7A44395D">
      <w:pPr>
        <w:pStyle w:val="BodyText"/>
        <w:numPr>
          <w:ilvl w:val="3"/>
          <w:numId w:val="1"/>
        </w:numPr>
      </w:pPr>
      <w:r>
        <w:t xml:space="preserve">Install homebrew: </w:t>
      </w:r>
      <w:r w:rsidRPr="7A44395D">
        <w:rPr>
          <w:rFonts w:ascii="Courier New" w:eastAsia="Courier New" w:hAnsi="Courier New" w:cs="Courier New"/>
          <w:color w:val="000000"/>
        </w:rPr>
        <w:t>/bin/bash -c "$(curl -</w:t>
      </w:r>
      <w:proofErr w:type="spellStart"/>
      <w:r w:rsidRPr="7A44395D">
        <w:rPr>
          <w:rFonts w:ascii="Courier New" w:eastAsia="Courier New" w:hAnsi="Courier New" w:cs="Courier New"/>
          <w:color w:val="000000"/>
        </w:rPr>
        <w:t>fsSL</w:t>
      </w:r>
      <w:proofErr w:type="spellEnd"/>
      <w:r w:rsidRPr="7A44395D">
        <w:rPr>
          <w:rFonts w:ascii="Courier New" w:eastAsia="Courier New" w:hAnsi="Courier New" w:cs="Courier New"/>
          <w:color w:val="000000"/>
        </w:rPr>
        <w:t xml:space="preserve"> </w:t>
      </w:r>
      <w:hyperlink r:id="rId22">
        <w:r w:rsidRPr="7A44395D">
          <w:rPr>
            <w:rStyle w:val="Hyperlink"/>
            <w:rFonts w:ascii="Courier New" w:eastAsia="Courier New" w:hAnsi="Courier New" w:cs="Courier New"/>
            <w:color w:val="000000"/>
          </w:rPr>
          <w:t>https://raw.githubusercontent.com/Homebrew/install/HEAD/install.sh</w:t>
        </w:r>
      </w:hyperlink>
      <w:r w:rsidRPr="7A44395D">
        <w:rPr>
          <w:rFonts w:ascii="Courier New" w:eastAsia="Courier New" w:hAnsi="Courier New" w:cs="Courier New"/>
          <w:color w:val="000000"/>
        </w:rPr>
        <w:t>)”</w:t>
      </w:r>
    </w:p>
    <w:p w14:paraId="17410DBF" w14:textId="6F67052E" w:rsidR="0042671B" w:rsidRPr="0042671B" w:rsidRDefault="7CA8BA47" w:rsidP="7A44395D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</w:rPr>
      </w:pPr>
      <w:r w:rsidRPr="7A44395D">
        <w:rPr>
          <w:rFonts w:ascii="Courier New" w:eastAsia="Courier New" w:hAnsi="Courier New" w:cs="Courier New"/>
        </w:rPr>
        <w:t>b</w:t>
      </w:r>
      <w:r w:rsidR="39A2A13A" w:rsidRPr="7A44395D">
        <w:rPr>
          <w:rFonts w:ascii="Courier New" w:eastAsia="Courier New" w:hAnsi="Courier New" w:cs="Courier New"/>
        </w:rPr>
        <w:t xml:space="preserve">rew install </w:t>
      </w:r>
      <w:proofErr w:type="spellStart"/>
      <w:r w:rsidR="39A2A13A" w:rsidRPr="7A44395D">
        <w:rPr>
          <w:rFonts w:ascii="Courier New" w:eastAsia="Courier New" w:hAnsi="Courier New" w:cs="Courier New"/>
        </w:rPr>
        <w:t>cmake</w:t>
      </w:r>
      <w:proofErr w:type="spellEnd"/>
    </w:p>
    <w:p w14:paraId="4B61D158" w14:textId="77FEA4BC" w:rsidR="0042671B" w:rsidRPr="0042671B" w:rsidRDefault="7D25A285" w:rsidP="7A44395D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</w:rPr>
      </w:pPr>
      <w:r w:rsidRPr="7A44395D">
        <w:rPr>
          <w:rFonts w:ascii="Courier New" w:eastAsia="Courier New" w:hAnsi="Courier New" w:cs="Courier New"/>
        </w:rPr>
        <w:t>b</w:t>
      </w:r>
      <w:r w:rsidR="39A2A13A" w:rsidRPr="7A44395D">
        <w:rPr>
          <w:rFonts w:ascii="Courier New" w:eastAsia="Courier New" w:hAnsi="Courier New" w:cs="Courier New"/>
        </w:rPr>
        <w:t>rew inst</w:t>
      </w:r>
      <w:r w:rsidR="59485A63" w:rsidRPr="7A44395D">
        <w:rPr>
          <w:rFonts w:ascii="Courier New" w:eastAsia="Courier New" w:hAnsi="Courier New" w:cs="Courier New"/>
        </w:rPr>
        <w:t xml:space="preserve">all </w:t>
      </w:r>
      <w:proofErr w:type="spellStart"/>
      <w:r w:rsidR="59485A63" w:rsidRPr="7A44395D">
        <w:rPr>
          <w:rFonts w:ascii="Courier New" w:eastAsia="Courier New" w:hAnsi="Courier New" w:cs="Courier New"/>
        </w:rPr>
        <w:t>ccmake</w:t>
      </w:r>
      <w:proofErr w:type="spellEnd"/>
    </w:p>
    <w:p w14:paraId="0AB6C5AC" w14:textId="283C64A1" w:rsidR="0042671B" w:rsidRPr="0042671B" w:rsidRDefault="39A2A13A" w:rsidP="7A44395D">
      <w:pPr>
        <w:pStyle w:val="BodyText"/>
        <w:numPr>
          <w:ilvl w:val="2"/>
          <w:numId w:val="1"/>
        </w:numPr>
      </w:pPr>
      <w:r>
        <w:t>Configure build</w:t>
      </w:r>
    </w:p>
    <w:p w14:paraId="4822CB6D" w14:textId="326374AD" w:rsidR="0042671B" w:rsidRPr="0042671B" w:rsidRDefault="39A2A13A" w:rsidP="7A44395D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  <w:color w:val="000000"/>
        </w:rPr>
      </w:pPr>
      <w:proofErr w:type="spellStart"/>
      <w:r w:rsidRPr="7A44395D">
        <w:rPr>
          <w:rFonts w:ascii="Courier New" w:eastAsia="Courier New" w:hAnsi="Courier New" w:cs="Courier New"/>
          <w:color w:val="000000"/>
        </w:rPr>
        <w:t>mkdir</w:t>
      </w:r>
      <w:proofErr w:type="spellEnd"/>
      <w:r w:rsidRPr="7A44395D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7A44395D">
        <w:rPr>
          <w:rFonts w:ascii="Courier New" w:eastAsia="Courier New" w:hAnsi="Courier New" w:cs="Courier New"/>
          <w:color w:val="000000"/>
        </w:rPr>
        <w:t>cmake</w:t>
      </w:r>
      <w:proofErr w:type="spellEnd"/>
      <w:r w:rsidRPr="7A44395D">
        <w:rPr>
          <w:rFonts w:ascii="Courier New" w:eastAsia="Courier New" w:hAnsi="Courier New" w:cs="Courier New"/>
          <w:color w:val="000000"/>
        </w:rPr>
        <w:t>-build</w:t>
      </w:r>
    </w:p>
    <w:p w14:paraId="5353441C" w14:textId="1290E942" w:rsidR="0042671B" w:rsidRPr="0042671B" w:rsidRDefault="39A2A13A" w:rsidP="7A44395D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  <w:color w:val="000000"/>
        </w:rPr>
      </w:pPr>
      <w:r w:rsidRPr="7A44395D">
        <w:rPr>
          <w:rFonts w:ascii="Courier New" w:eastAsia="Courier New" w:hAnsi="Courier New" w:cs="Courier New"/>
          <w:color w:val="000000"/>
        </w:rPr>
        <w:t xml:space="preserve">cd </w:t>
      </w:r>
      <w:proofErr w:type="spellStart"/>
      <w:r w:rsidRPr="7A44395D">
        <w:rPr>
          <w:rFonts w:ascii="Courier New" w:eastAsia="Courier New" w:hAnsi="Courier New" w:cs="Courier New"/>
          <w:color w:val="000000"/>
        </w:rPr>
        <w:t>cmake</w:t>
      </w:r>
      <w:proofErr w:type="spellEnd"/>
      <w:r w:rsidRPr="7A44395D">
        <w:rPr>
          <w:rFonts w:ascii="Courier New" w:eastAsia="Courier New" w:hAnsi="Courier New" w:cs="Courier New"/>
          <w:color w:val="000000"/>
        </w:rPr>
        <w:t>-build</w:t>
      </w:r>
    </w:p>
    <w:p w14:paraId="548ADBF6" w14:textId="22C3B1EB" w:rsidR="0042671B" w:rsidRPr="0042671B" w:rsidRDefault="39A2A13A" w:rsidP="7A44395D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  <w:color w:val="000000"/>
        </w:rPr>
      </w:pPr>
      <w:proofErr w:type="spellStart"/>
      <w:r w:rsidRPr="7A44395D">
        <w:rPr>
          <w:rFonts w:ascii="Courier New" w:eastAsia="Courier New" w:hAnsi="Courier New" w:cs="Courier New"/>
          <w:color w:val="000000"/>
        </w:rPr>
        <w:t>cmake</w:t>
      </w:r>
      <w:proofErr w:type="spellEnd"/>
      <w:r w:rsidRPr="7A44395D">
        <w:rPr>
          <w:rFonts w:ascii="Courier New" w:eastAsia="Courier New" w:hAnsi="Courier New" w:cs="Courier New"/>
          <w:color w:val="000000"/>
        </w:rPr>
        <w:t xml:space="preserve"> ..</w:t>
      </w:r>
    </w:p>
    <w:p w14:paraId="34D9DE68" w14:textId="760F62FB" w:rsidR="0042671B" w:rsidRPr="0042671B" w:rsidRDefault="6D0D2A42" w:rsidP="7A44395D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</w:rPr>
      </w:pPr>
      <w:proofErr w:type="spellStart"/>
      <w:r w:rsidRPr="7A44395D">
        <w:rPr>
          <w:rFonts w:ascii="Courier New" w:eastAsia="Courier New" w:hAnsi="Courier New" w:cs="Courier New"/>
        </w:rPr>
        <w:t>cc</w:t>
      </w:r>
      <w:r w:rsidR="39A2A13A" w:rsidRPr="7A44395D">
        <w:rPr>
          <w:rFonts w:ascii="Courier New" w:eastAsia="Courier New" w:hAnsi="Courier New" w:cs="Courier New"/>
        </w:rPr>
        <w:t>make</w:t>
      </w:r>
      <w:proofErr w:type="spellEnd"/>
      <w:r w:rsidR="39A2A13A" w:rsidRPr="7A44395D">
        <w:rPr>
          <w:rFonts w:ascii="Courier New" w:eastAsia="Courier New" w:hAnsi="Courier New" w:cs="Courier New"/>
        </w:rPr>
        <w:t xml:space="preserve"> .</w:t>
      </w:r>
    </w:p>
    <w:p w14:paraId="2866F3B8" w14:textId="4FA8C1FB" w:rsidR="0042671B" w:rsidRPr="0042671B" w:rsidRDefault="18DE5ACF" w:rsidP="7BB832CA">
      <w:pPr>
        <w:pStyle w:val="BodyText"/>
        <w:numPr>
          <w:ilvl w:val="4"/>
          <w:numId w:val="1"/>
        </w:numPr>
        <w:rPr>
          <w:rFonts w:ascii="Courier New" w:eastAsia="Courier New" w:hAnsi="Courier New" w:cs="Courier New"/>
          <w:color w:val="000000"/>
          <w:sz w:val="19"/>
          <w:szCs w:val="19"/>
        </w:rPr>
      </w:pPr>
      <w:r w:rsidRPr="1F31D279">
        <w:rPr>
          <w:rFonts w:ascii="Courier New" w:eastAsia="Courier New" w:hAnsi="Courier New" w:cs="Courier New"/>
          <w:color w:val="000000"/>
          <w:sz w:val="19"/>
          <w:szCs w:val="19"/>
        </w:rPr>
        <w:t>t – turn on all the variables</w:t>
      </w:r>
    </w:p>
    <w:p w14:paraId="001209F8" w14:textId="47FA1C7B" w:rsidR="0042671B" w:rsidRPr="0042671B" w:rsidRDefault="39A2A13A" w:rsidP="7A44395D">
      <w:pPr>
        <w:pStyle w:val="BodyText"/>
        <w:numPr>
          <w:ilvl w:val="4"/>
          <w:numId w:val="1"/>
        </w:numPr>
      </w:pPr>
      <w:r w:rsidRPr="7A44395D">
        <w:rPr>
          <w:rFonts w:ascii="Courier New" w:eastAsia="Courier New" w:hAnsi="Courier New" w:cs="Courier New"/>
          <w:color w:val="000000"/>
          <w:sz w:val="19"/>
          <w:szCs w:val="19"/>
        </w:rPr>
        <w:t>CMAKE_INSTALL_PREFIX = &lt;&lt;path to environment</w:t>
      </w:r>
      <w:r w:rsidR="38162692" w:rsidRPr="7713F83E">
        <w:rPr>
          <w:rFonts w:ascii="Courier New" w:eastAsia="Courier New" w:hAnsi="Courier New" w:cs="Courier New"/>
          <w:color w:val="000000"/>
          <w:sz w:val="19"/>
          <w:szCs w:val="19"/>
        </w:rPr>
        <w:t xml:space="preserve"> install location</w:t>
      </w:r>
      <w:r w:rsidR="38162692" w:rsidRPr="1F31A742">
        <w:rPr>
          <w:rFonts w:ascii="Courier New" w:eastAsia="Courier New" w:hAnsi="Courier New" w:cs="Courier New"/>
          <w:color w:val="000000"/>
          <w:sz w:val="19"/>
          <w:szCs w:val="19"/>
        </w:rPr>
        <w:t>, not ending with “bin”</w:t>
      </w:r>
      <w:r w:rsidRPr="1F31A742">
        <w:rPr>
          <w:rFonts w:ascii="Courier New" w:eastAsia="Courier New" w:hAnsi="Courier New" w:cs="Courier New"/>
          <w:color w:val="000000"/>
          <w:sz w:val="19"/>
          <w:szCs w:val="19"/>
        </w:rPr>
        <w:t>&gt;&gt;</w:t>
      </w:r>
    </w:p>
    <w:p w14:paraId="69F10016" w14:textId="16DA24E0" w:rsidR="0042671B" w:rsidRPr="0042671B" w:rsidRDefault="4E52E3EC" w:rsidP="7A44395D">
      <w:pPr>
        <w:pStyle w:val="BodyText"/>
        <w:numPr>
          <w:ilvl w:val="4"/>
          <w:numId w:val="1"/>
        </w:numPr>
        <w:rPr>
          <w:rFonts w:ascii="Courier New" w:eastAsia="Courier New" w:hAnsi="Courier New" w:cs="Courier New"/>
          <w:color w:val="000000"/>
          <w:sz w:val="19"/>
          <w:szCs w:val="19"/>
        </w:rPr>
      </w:pPr>
      <w:r w:rsidRPr="7A44395D">
        <w:rPr>
          <w:rFonts w:ascii="Courier New" w:eastAsia="Courier New" w:hAnsi="Courier New" w:cs="Courier New"/>
          <w:color w:val="000000"/>
          <w:sz w:val="19"/>
          <w:szCs w:val="19"/>
        </w:rPr>
        <w:t xml:space="preserve">GLD_HELICS_DIR = &lt;&lt;path to where the HELICS library </w:t>
      </w:r>
      <w:r w:rsidR="40C1C426" w:rsidRPr="7A44395D">
        <w:rPr>
          <w:rFonts w:ascii="Courier New" w:eastAsia="Courier New" w:hAnsi="Courier New" w:cs="Courier New"/>
          <w:color w:val="000000"/>
          <w:sz w:val="19"/>
          <w:szCs w:val="19"/>
        </w:rPr>
        <w:t>has been installed</w:t>
      </w:r>
      <w:r w:rsidRPr="7A44395D">
        <w:rPr>
          <w:rFonts w:ascii="Courier New" w:eastAsia="Courier New" w:hAnsi="Courier New" w:cs="Courier New"/>
          <w:color w:val="000000"/>
          <w:sz w:val="19"/>
          <w:szCs w:val="19"/>
        </w:rPr>
        <w:t>&gt;&gt;</w:t>
      </w:r>
    </w:p>
    <w:p w14:paraId="7F805138" w14:textId="5B38E7F2" w:rsidR="0042671B" w:rsidRPr="0042671B" w:rsidRDefault="2048D4B5" w:rsidP="7A44395D">
      <w:pPr>
        <w:pStyle w:val="BodyText"/>
        <w:numPr>
          <w:ilvl w:val="4"/>
          <w:numId w:val="1"/>
        </w:numPr>
        <w:rPr>
          <w:rFonts w:ascii="Courier New" w:eastAsia="Courier New" w:hAnsi="Courier New" w:cs="Courier New"/>
          <w:color w:val="000000"/>
          <w:sz w:val="19"/>
          <w:szCs w:val="19"/>
        </w:rPr>
      </w:pPr>
      <w:r w:rsidRPr="7A44395D">
        <w:rPr>
          <w:rFonts w:ascii="Courier New" w:eastAsia="Courier New" w:hAnsi="Courier New" w:cs="Courier New"/>
          <w:color w:val="000000"/>
          <w:sz w:val="19"/>
          <w:szCs w:val="19"/>
        </w:rPr>
        <w:t>GLD_USE_HELICS = ON</w:t>
      </w:r>
    </w:p>
    <w:p w14:paraId="6FBBFF72" w14:textId="4517723D" w:rsidR="0042671B" w:rsidRPr="0042671B" w:rsidRDefault="0D16B8C8" w:rsidP="7A44395D">
      <w:pPr>
        <w:pStyle w:val="BodyText"/>
        <w:numPr>
          <w:ilvl w:val="4"/>
          <w:numId w:val="1"/>
        </w:numPr>
        <w:rPr>
          <w:rFonts w:ascii="Courier New" w:eastAsia="Courier New" w:hAnsi="Courier New" w:cs="Courier New"/>
          <w:color w:val="000000"/>
          <w:sz w:val="19"/>
          <w:szCs w:val="19"/>
        </w:rPr>
      </w:pPr>
      <w:r w:rsidRPr="7A44395D">
        <w:rPr>
          <w:rFonts w:ascii="Courier New" w:eastAsia="Courier New" w:hAnsi="Courier New" w:cs="Courier New"/>
          <w:color w:val="000000"/>
          <w:sz w:val="19"/>
          <w:szCs w:val="19"/>
        </w:rPr>
        <w:t>c</w:t>
      </w:r>
      <w:r w:rsidR="29ED5ACA" w:rsidRPr="7A44395D">
        <w:rPr>
          <w:rFonts w:ascii="Courier New" w:eastAsia="Courier New" w:hAnsi="Courier New" w:cs="Courier New"/>
          <w:color w:val="000000"/>
          <w:sz w:val="19"/>
          <w:szCs w:val="19"/>
        </w:rPr>
        <w:t xml:space="preserve"> – configure</w:t>
      </w:r>
    </w:p>
    <w:p w14:paraId="7B23033A" w14:textId="6E90F2F7" w:rsidR="0042671B" w:rsidRPr="0042671B" w:rsidRDefault="4EC1C3B7" w:rsidP="6FAC4B2B">
      <w:pPr>
        <w:pStyle w:val="BodyText"/>
        <w:numPr>
          <w:ilvl w:val="4"/>
          <w:numId w:val="1"/>
        </w:numPr>
        <w:rPr>
          <w:rFonts w:eastAsia="Arial" w:cs="Arial"/>
          <w:color w:val="000000"/>
          <w:sz w:val="19"/>
          <w:szCs w:val="19"/>
        </w:rPr>
      </w:pPr>
      <w:r w:rsidRPr="6FAC4B2B">
        <w:rPr>
          <w:rFonts w:eastAsia="Arial" w:cs="Arial"/>
          <w:color w:val="000000"/>
          <w:sz w:val="19"/>
          <w:szCs w:val="19"/>
        </w:rPr>
        <w:t xml:space="preserve">An error will be produced but it will populate the CCMAKE </w:t>
      </w:r>
      <w:r w:rsidRPr="7A0B4D7D">
        <w:rPr>
          <w:rFonts w:eastAsia="Arial" w:cs="Arial"/>
          <w:color w:val="000000"/>
          <w:sz w:val="19"/>
          <w:szCs w:val="19"/>
        </w:rPr>
        <w:t>interface with the missing environment variable</w:t>
      </w:r>
      <w:r w:rsidR="556D7812" w:rsidRPr="44502FAB">
        <w:rPr>
          <w:rFonts w:eastAsia="Arial" w:cs="Arial"/>
          <w:color w:val="000000"/>
          <w:sz w:val="19"/>
          <w:szCs w:val="19"/>
        </w:rPr>
        <w:t xml:space="preserve">, </w:t>
      </w:r>
      <w:r w:rsidR="556D7812" w:rsidRPr="44502FAB">
        <w:rPr>
          <w:rFonts w:ascii="Courier New" w:eastAsia="Courier New" w:hAnsi="Courier New" w:cs="Courier New"/>
          <w:color w:val="000000"/>
          <w:sz w:val="19"/>
          <w:szCs w:val="19"/>
        </w:rPr>
        <w:t>HELICS_DIR</w:t>
      </w:r>
      <w:r w:rsidRPr="7A0B4D7D">
        <w:rPr>
          <w:rFonts w:eastAsia="Arial" w:cs="Arial"/>
          <w:color w:val="000000"/>
          <w:sz w:val="19"/>
          <w:szCs w:val="19"/>
        </w:rPr>
        <w:t>.</w:t>
      </w:r>
    </w:p>
    <w:p w14:paraId="6210D1A9" w14:textId="45DD44BB" w:rsidR="0042671B" w:rsidRPr="0042671B" w:rsidRDefault="4EC1C3B7" w:rsidP="7A0B4D7D">
      <w:pPr>
        <w:pStyle w:val="BodyText"/>
        <w:numPr>
          <w:ilvl w:val="4"/>
          <w:numId w:val="1"/>
        </w:numPr>
        <w:rPr>
          <w:rFonts w:ascii="Courier New" w:eastAsia="Courier New" w:hAnsi="Courier New" w:cs="Courier New"/>
          <w:color w:val="000000"/>
          <w:sz w:val="19"/>
          <w:szCs w:val="19"/>
        </w:rPr>
      </w:pPr>
      <w:r w:rsidRPr="7A0B4D7D">
        <w:rPr>
          <w:rFonts w:ascii="Courier New" w:eastAsia="Courier New" w:hAnsi="Courier New" w:cs="Courier New"/>
          <w:color w:val="000000"/>
          <w:sz w:val="19"/>
          <w:szCs w:val="19"/>
        </w:rPr>
        <w:t>HELICS_DIR = &lt;&lt;path to where the HELICS library has been installed&gt;&gt;/</w:t>
      </w:r>
      <w:proofErr w:type="spellStart"/>
      <w:r w:rsidRPr="7A0B4D7D">
        <w:rPr>
          <w:rFonts w:ascii="Courier New" w:eastAsia="Courier New" w:hAnsi="Courier New" w:cs="Courier New"/>
          <w:color w:val="000000"/>
          <w:sz w:val="19"/>
          <w:szCs w:val="19"/>
        </w:rPr>
        <w:t>cmake</w:t>
      </w:r>
      <w:proofErr w:type="spellEnd"/>
      <w:r w:rsidRPr="7A0B4D7D">
        <w:rPr>
          <w:rFonts w:ascii="Courier New" w:eastAsia="Courier New" w:hAnsi="Courier New" w:cs="Courier New"/>
          <w:color w:val="000000"/>
          <w:sz w:val="19"/>
          <w:szCs w:val="19"/>
        </w:rPr>
        <w:t>/HELICS</w:t>
      </w:r>
    </w:p>
    <w:p w14:paraId="71B30997" w14:textId="70A3E169" w:rsidR="0042671B" w:rsidRPr="0042671B" w:rsidRDefault="4EC1C3B7" w:rsidP="7A0B4D7D">
      <w:pPr>
        <w:pStyle w:val="BodyText"/>
        <w:numPr>
          <w:ilvl w:val="4"/>
          <w:numId w:val="1"/>
        </w:numPr>
        <w:rPr>
          <w:rFonts w:ascii="Courier New" w:eastAsia="Courier New" w:hAnsi="Courier New" w:cs="Courier New"/>
          <w:color w:val="000000"/>
          <w:sz w:val="19"/>
          <w:szCs w:val="19"/>
        </w:rPr>
      </w:pPr>
      <w:r w:rsidRPr="7A0B4D7D">
        <w:rPr>
          <w:rFonts w:ascii="Courier New" w:eastAsia="Courier New" w:hAnsi="Courier New" w:cs="Courier New"/>
          <w:color w:val="000000"/>
          <w:sz w:val="19"/>
          <w:szCs w:val="19"/>
        </w:rPr>
        <w:t>c – configure</w:t>
      </w:r>
    </w:p>
    <w:p w14:paraId="2DB295F2" w14:textId="4A45256B" w:rsidR="0042671B" w:rsidRPr="0042671B" w:rsidRDefault="0B8C423A" w:rsidP="7A44395D">
      <w:pPr>
        <w:pStyle w:val="BodyText"/>
        <w:numPr>
          <w:ilvl w:val="4"/>
          <w:numId w:val="1"/>
        </w:numPr>
        <w:rPr>
          <w:rFonts w:ascii="Courier New" w:eastAsia="Courier New" w:hAnsi="Courier New" w:cs="Courier New"/>
          <w:color w:val="000000"/>
          <w:sz w:val="19"/>
          <w:szCs w:val="19"/>
        </w:rPr>
      </w:pPr>
      <w:r w:rsidRPr="7A44395D">
        <w:rPr>
          <w:rFonts w:ascii="Courier New" w:eastAsia="Courier New" w:hAnsi="Courier New" w:cs="Courier New"/>
          <w:color w:val="000000"/>
          <w:sz w:val="19"/>
          <w:szCs w:val="19"/>
        </w:rPr>
        <w:t>g</w:t>
      </w:r>
      <w:r w:rsidR="647E52D4" w:rsidRPr="7A44395D">
        <w:rPr>
          <w:rFonts w:ascii="Courier New" w:eastAsia="Courier New" w:hAnsi="Courier New" w:cs="Courier New"/>
          <w:color w:val="000000"/>
          <w:sz w:val="19"/>
          <w:szCs w:val="19"/>
        </w:rPr>
        <w:t xml:space="preserve"> - generate</w:t>
      </w:r>
    </w:p>
    <w:p w14:paraId="640D9DA3" w14:textId="3812A8D4" w:rsidR="0042671B" w:rsidRPr="0042671B" w:rsidRDefault="2048D4B5" w:rsidP="7A44395D">
      <w:pPr>
        <w:pStyle w:val="BodyText"/>
        <w:numPr>
          <w:ilvl w:val="2"/>
          <w:numId w:val="1"/>
        </w:numPr>
      </w:pPr>
      <w:r>
        <w:t xml:space="preserve">Build </w:t>
      </w:r>
      <w:proofErr w:type="spellStart"/>
      <w:r>
        <w:t>GridLAB</w:t>
      </w:r>
      <w:proofErr w:type="spellEnd"/>
      <w:r>
        <w:t>-D</w:t>
      </w:r>
    </w:p>
    <w:p w14:paraId="2F563457" w14:textId="275D1A00" w:rsidR="0042671B" w:rsidRPr="0042671B" w:rsidRDefault="2F99D349" w:rsidP="7A44395D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</w:rPr>
      </w:pPr>
      <w:r w:rsidRPr="7A44395D">
        <w:rPr>
          <w:rFonts w:ascii="Courier New" w:eastAsia="Courier New" w:hAnsi="Courier New" w:cs="Courier New"/>
        </w:rPr>
        <w:t>m</w:t>
      </w:r>
      <w:r w:rsidR="2048D4B5" w:rsidRPr="7A44395D">
        <w:rPr>
          <w:rFonts w:ascii="Courier New" w:eastAsia="Courier New" w:hAnsi="Courier New" w:cs="Courier New"/>
        </w:rPr>
        <w:t>ake –j&lt;&lt;</w:t>
      </w:r>
      <w:r w:rsidR="040923F6" w:rsidRPr="7A44395D">
        <w:rPr>
          <w:rFonts w:ascii="Courier New" w:eastAsia="Courier New" w:hAnsi="Courier New" w:cs="Courier New"/>
        </w:rPr>
        <w:t>number of cores&gt;&gt;</w:t>
      </w:r>
    </w:p>
    <w:p w14:paraId="422DB397" w14:textId="1669143A" w:rsidR="0042671B" w:rsidRPr="0042671B" w:rsidRDefault="2826837B" w:rsidP="7A44395D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</w:rPr>
      </w:pPr>
      <w:r w:rsidRPr="7A44395D">
        <w:rPr>
          <w:rFonts w:ascii="Courier New" w:eastAsia="Courier New" w:hAnsi="Courier New" w:cs="Courier New"/>
        </w:rPr>
        <w:t>make install</w:t>
      </w:r>
    </w:p>
    <w:p w14:paraId="1C664C9C" w14:textId="5B1C14E3" w:rsidR="0042671B" w:rsidRPr="0042671B" w:rsidRDefault="5F2FC125" w:rsidP="4485D10F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</w:rPr>
      </w:pPr>
      <w:r w:rsidRPr="637F0B45">
        <w:rPr>
          <w:rFonts w:eastAsia="Arial" w:cs="Arial"/>
        </w:rPr>
        <w:t>Check install with</w:t>
      </w:r>
      <w:r w:rsidRPr="4485D10F">
        <w:rPr>
          <w:rFonts w:ascii="Courier New" w:eastAsia="Courier New" w:hAnsi="Courier New" w:cs="Courier New"/>
        </w:rPr>
        <w:t xml:space="preserve"> </w:t>
      </w:r>
      <w:proofErr w:type="spellStart"/>
      <w:r w:rsidRPr="4485D10F">
        <w:rPr>
          <w:rFonts w:ascii="Courier New" w:eastAsia="Courier New" w:hAnsi="Courier New" w:cs="Courier New"/>
        </w:rPr>
        <w:t>gridlabd</w:t>
      </w:r>
      <w:proofErr w:type="spellEnd"/>
      <w:r w:rsidRPr="4485D10F">
        <w:rPr>
          <w:rFonts w:ascii="Courier New" w:eastAsia="Courier New" w:hAnsi="Courier New" w:cs="Courier New"/>
        </w:rPr>
        <w:t xml:space="preserve"> --version</w:t>
      </w:r>
    </w:p>
    <w:p w14:paraId="35B205EA" w14:textId="2B1346FD" w:rsidR="0042671B" w:rsidRPr="0042671B" w:rsidRDefault="5F2FC125" w:rsidP="7A44395D">
      <w:pPr>
        <w:pStyle w:val="BodyText"/>
        <w:numPr>
          <w:ilvl w:val="0"/>
          <w:numId w:val="1"/>
        </w:numPr>
      </w:pPr>
      <w:r>
        <w:t xml:space="preserve">Switch to the root of the install direction of the </w:t>
      </w:r>
      <w:r w:rsidR="25C2DCC6">
        <w:t xml:space="preserve">Clone in the HELICS-Example repository with the test case: </w:t>
      </w:r>
      <w:r w:rsidR="25C2DCC6" w:rsidRPr="4485D10F">
        <w:rPr>
          <w:rFonts w:ascii="Courier New" w:eastAsia="Courier New" w:hAnsi="Courier New" w:cs="Courier New"/>
        </w:rPr>
        <w:t>git clone</w:t>
      </w:r>
      <w:r w:rsidR="3BE10BCA" w:rsidRPr="4A701DA5">
        <w:rPr>
          <w:rFonts w:ascii="Courier New" w:eastAsia="Courier New" w:hAnsi="Courier New" w:cs="Courier New"/>
        </w:rPr>
        <w:t xml:space="preserve"> </w:t>
      </w:r>
      <w:hyperlink r:id="rId23">
        <w:r w:rsidR="3FA880E6" w:rsidRPr="4485D10F">
          <w:rPr>
            <w:rStyle w:val="Hyperlink"/>
            <w:rFonts w:ascii="Courier New" w:eastAsia="Courier New" w:hAnsi="Courier New" w:cs="Courier New"/>
          </w:rPr>
          <w:t>https://github.com/GMLC-TDC/HELICS-Examples.git</w:t>
        </w:r>
      </w:hyperlink>
    </w:p>
    <w:p w14:paraId="2B660DE7" w14:textId="18854502" w:rsidR="0042671B" w:rsidRPr="0042671B" w:rsidRDefault="7F05EB3E" w:rsidP="4A701DA5">
      <w:pPr>
        <w:pStyle w:val="BodyText"/>
        <w:numPr>
          <w:ilvl w:val="0"/>
          <w:numId w:val="1"/>
        </w:numPr>
      </w:pPr>
      <w:r>
        <w:t>Checkout the “</w:t>
      </w:r>
      <w:proofErr w:type="spellStart"/>
      <w:r>
        <w:t>uvm</w:t>
      </w:r>
      <w:proofErr w:type="spellEnd"/>
      <w:r>
        <w:t xml:space="preserve">” branch: </w:t>
      </w:r>
      <w:r w:rsidRPr="4A701DA5">
        <w:rPr>
          <w:rFonts w:ascii="Courier New" w:eastAsia="Courier New" w:hAnsi="Courier New" w:cs="Courier New"/>
        </w:rPr>
        <w:t xml:space="preserve">git checkout </w:t>
      </w:r>
      <w:proofErr w:type="spellStart"/>
      <w:r w:rsidRPr="4A701DA5">
        <w:rPr>
          <w:rFonts w:ascii="Courier New" w:eastAsia="Courier New" w:hAnsi="Courier New" w:cs="Courier New"/>
        </w:rPr>
        <w:t>uvm</w:t>
      </w:r>
      <w:proofErr w:type="spellEnd"/>
    </w:p>
    <w:p w14:paraId="001B2BAE" w14:textId="00A0B138" w:rsidR="0042671B" w:rsidRPr="0042671B" w:rsidRDefault="3FA880E6" w:rsidP="7A44395D">
      <w:pPr>
        <w:pStyle w:val="BodyText"/>
        <w:numPr>
          <w:ilvl w:val="0"/>
          <w:numId w:val="1"/>
        </w:numPr>
      </w:pPr>
      <w:r>
        <w:t xml:space="preserve">Move to the directory with the example: </w:t>
      </w:r>
      <w:r w:rsidR="41837108" w:rsidRPr="7A44395D">
        <w:rPr>
          <w:rFonts w:ascii="Courier New" w:eastAsia="Courier New" w:hAnsi="Courier New" w:cs="Courier New"/>
        </w:rPr>
        <w:t>..../unmaintained/python/</w:t>
      </w:r>
      <w:proofErr w:type="spellStart"/>
      <w:r w:rsidR="41837108" w:rsidRPr="7A44395D">
        <w:rPr>
          <w:rFonts w:ascii="Courier New" w:eastAsia="Courier New" w:hAnsi="Courier New" w:cs="Courier New"/>
        </w:rPr>
        <w:t>uvm</w:t>
      </w:r>
      <w:proofErr w:type="spellEnd"/>
    </w:p>
    <w:p w14:paraId="06B56F73" w14:textId="51A3F85F" w:rsidR="0042671B" w:rsidRPr="0042671B" w:rsidRDefault="41837108" w:rsidP="7A44395D">
      <w:pPr>
        <w:pStyle w:val="BodyText"/>
        <w:numPr>
          <w:ilvl w:val="0"/>
          <w:numId w:val="1"/>
        </w:numPr>
      </w:pPr>
      <w:r>
        <w:t xml:space="preserve">Test your installation </w:t>
      </w:r>
    </w:p>
    <w:p w14:paraId="108DD8C6" w14:textId="424175AE" w:rsidR="0042671B" w:rsidRPr="0042671B" w:rsidRDefault="59E460E1" w:rsidP="2447DFC3">
      <w:pPr>
        <w:pStyle w:val="BodyText"/>
        <w:numPr>
          <w:ilvl w:val="1"/>
          <w:numId w:val="1"/>
        </w:numPr>
      </w:pPr>
      <w:r>
        <w:t>TESP</w:t>
      </w:r>
    </w:p>
    <w:p w14:paraId="0E6B4E50" w14:textId="17A1C188" w:rsidR="0042671B" w:rsidRPr="0042671B" w:rsidRDefault="4865A40E" w:rsidP="5D198FDE">
      <w:pPr>
        <w:pStyle w:val="BodyText"/>
        <w:numPr>
          <w:ilvl w:val="2"/>
          <w:numId w:val="1"/>
        </w:numPr>
      </w:pPr>
      <w:r>
        <w:t>Go to your installation root, enter the “</w:t>
      </w:r>
      <w:proofErr w:type="spellStart"/>
      <w:r>
        <w:t>tesp</w:t>
      </w:r>
      <w:proofErr w:type="spellEnd"/>
      <w:r>
        <w:t xml:space="preserve">” directory and </w:t>
      </w:r>
      <w:r w:rsidR="15B62100">
        <w:t>set up your environment variables by running</w:t>
      </w:r>
    </w:p>
    <w:p w14:paraId="4D62B820" w14:textId="3DBBBAE0" w:rsidR="0042671B" w:rsidRPr="0042671B" w:rsidRDefault="15B62100" w:rsidP="1487EC37">
      <w:pPr>
        <w:pStyle w:val="BodyText"/>
        <w:numPr>
          <w:ilvl w:val="3"/>
          <w:numId w:val="1"/>
        </w:numPr>
      </w:pPr>
      <w:r>
        <w:t xml:space="preserve">Windows: run </w:t>
      </w:r>
      <w:r w:rsidRPr="0CA5AAC8">
        <w:rPr>
          <w:rFonts w:ascii="Courier New" w:eastAsia="Courier New" w:hAnsi="Courier New" w:cs="Courier New"/>
        </w:rPr>
        <w:t>tesp.bat</w:t>
      </w:r>
    </w:p>
    <w:p w14:paraId="548AD718" w14:textId="0282259E" w:rsidR="0042671B" w:rsidRPr="0042671B" w:rsidRDefault="15B62100" w:rsidP="1487EC37">
      <w:pPr>
        <w:pStyle w:val="BodyText"/>
        <w:numPr>
          <w:ilvl w:val="3"/>
          <w:numId w:val="1"/>
        </w:numPr>
      </w:pPr>
      <w:r>
        <w:t xml:space="preserve">macOS and Linux: </w:t>
      </w:r>
      <w:r w:rsidRPr="0CA5AAC8">
        <w:rPr>
          <w:rFonts w:ascii="Courier New" w:eastAsia="Courier New" w:hAnsi="Courier New" w:cs="Courier New"/>
        </w:rPr>
        <w:t xml:space="preserve">source </w:t>
      </w:r>
      <w:proofErr w:type="spellStart"/>
      <w:r w:rsidRPr="0CA5AAC8">
        <w:rPr>
          <w:rFonts w:ascii="Courier New" w:eastAsia="Courier New" w:hAnsi="Courier New" w:cs="Courier New"/>
        </w:rPr>
        <w:t>tesp.env</w:t>
      </w:r>
      <w:proofErr w:type="spellEnd"/>
    </w:p>
    <w:p w14:paraId="4E5D873B" w14:textId="08319EF2" w:rsidR="0042671B" w:rsidRPr="0042671B" w:rsidRDefault="6A714DDC" w:rsidP="39047CD5">
      <w:pPr>
        <w:pStyle w:val="BodyText"/>
        <w:numPr>
          <w:ilvl w:val="2"/>
          <w:numId w:val="1"/>
        </w:numPr>
        <w:rPr>
          <w:rFonts w:eastAsia="Arial" w:cs="Arial"/>
        </w:rPr>
      </w:pPr>
      <w:r w:rsidRPr="1F73E7E0">
        <w:rPr>
          <w:rFonts w:ascii="Courier New" w:eastAsia="Courier New" w:hAnsi="Courier New" w:cs="Courier New"/>
        </w:rPr>
        <w:t>Put</w:t>
      </w:r>
      <w:r w:rsidR="2C55712E" w:rsidRPr="1F73E7E0">
        <w:rPr>
          <w:rFonts w:eastAsia="Arial" w:cs="Arial"/>
        </w:rPr>
        <w:t xml:space="preserve"> the “South_D1_Alburgh_mod_tesp_v2” distributed with this into the </w:t>
      </w:r>
      <w:proofErr w:type="spellStart"/>
      <w:r w:rsidR="2C55712E" w:rsidRPr="12054FB7">
        <w:rPr>
          <w:rFonts w:ascii="Courier New" w:eastAsia="Courier New" w:hAnsi="Courier New" w:cs="Courier New"/>
        </w:rPr>
        <w:t>tesp</w:t>
      </w:r>
      <w:proofErr w:type="spellEnd"/>
      <w:r w:rsidR="2C55712E" w:rsidRPr="12054FB7">
        <w:rPr>
          <w:rFonts w:ascii="Courier New" w:eastAsia="Courier New" w:hAnsi="Courier New" w:cs="Courier New"/>
        </w:rPr>
        <w:t>/capabilities/</w:t>
      </w:r>
      <w:proofErr w:type="spellStart"/>
      <w:r w:rsidR="2C55712E" w:rsidRPr="12054FB7">
        <w:rPr>
          <w:rFonts w:ascii="Courier New" w:eastAsia="Courier New" w:hAnsi="Courier New" w:cs="Courier New"/>
        </w:rPr>
        <w:t>uvm</w:t>
      </w:r>
      <w:proofErr w:type="spellEnd"/>
      <w:r w:rsidR="2C55712E" w:rsidRPr="12054FB7">
        <w:rPr>
          <w:rFonts w:ascii="Courier New" w:eastAsia="Courier New" w:hAnsi="Courier New" w:cs="Courier New"/>
        </w:rPr>
        <w:t xml:space="preserve"> </w:t>
      </w:r>
      <w:r w:rsidR="2C55712E" w:rsidRPr="2447DFC3">
        <w:rPr>
          <w:rFonts w:eastAsia="Arial" w:cs="Arial"/>
        </w:rPr>
        <w:t>folder</w:t>
      </w:r>
      <w:r w:rsidR="71CB4091" w:rsidRPr="2447DFC3">
        <w:rPr>
          <w:rFonts w:eastAsia="Arial" w:cs="Arial"/>
        </w:rPr>
        <w:t>.</w:t>
      </w:r>
    </w:p>
    <w:p w14:paraId="43A70E8D" w14:textId="55448007" w:rsidR="0042671B" w:rsidRPr="0042671B" w:rsidRDefault="71CB4091" w:rsidP="2447DFC3">
      <w:pPr>
        <w:pStyle w:val="BodyText"/>
        <w:numPr>
          <w:ilvl w:val="2"/>
          <w:numId w:val="1"/>
        </w:numPr>
        <w:rPr>
          <w:rFonts w:eastAsia="Arial" w:cs="Arial"/>
        </w:rPr>
      </w:pPr>
      <w:r w:rsidRPr="59FBC8F3">
        <w:rPr>
          <w:rFonts w:eastAsia="Arial" w:cs="Arial"/>
        </w:rPr>
        <w:t>Open feeder_config.json5 and define</w:t>
      </w:r>
    </w:p>
    <w:p w14:paraId="283B9F48" w14:textId="538DB5AF" w:rsidR="0042671B" w:rsidRPr="0042671B" w:rsidRDefault="71CB4091" w:rsidP="59FBC8F3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</w:rPr>
      </w:pPr>
      <w:r w:rsidRPr="4CA782F1">
        <w:rPr>
          <w:rFonts w:ascii="Courier New" w:eastAsia="Courier New" w:hAnsi="Courier New" w:cs="Courier New"/>
        </w:rPr>
        <w:t>"</w:t>
      </w:r>
      <w:proofErr w:type="spellStart"/>
      <w:r w:rsidRPr="4CA782F1">
        <w:rPr>
          <w:rFonts w:ascii="Courier New" w:eastAsia="Courier New" w:hAnsi="Courier New" w:cs="Courier New"/>
        </w:rPr>
        <w:t>in_file_glm</w:t>
      </w:r>
      <w:proofErr w:type="spellEnd"/>
      <w:r w:rsidRPr="4CA782F1">
        <w:rPr>
          <w:rFonts w:ascii="Courier New" w:eastAsia="Courier New" w:hAnsi="Courier New" w:cs="Courier New"/>
        </w:rPr>
        <w:t>": "South_D1_Alburgh_mod_tesp_v2.glm"</w:t>
      </w:r>
    </w:p>
    <w:p w14:paraId="73CA39A4" w14:textId="7056FB28" w:rsidR="0042671B" w:rsidRPr="0042671B" w:rsidRDefault="71CB4091" w:rsidP="59FBC8F3">
      <w:pPr>
        <w:pStyle w:val="BodyText"/>
        <w:numPr>
          <w:ilvl w:val="3"/>
          <w:numId w:val="1"/>
        </w:numPr>
        <w:rPr>
          <w:rFonts w:ascii="Courier New" w:eastAsia="Courier New" w:hAnsi="Courier New" w:cs="Courier New"/>
        </w:rPr>
      </w:pPr>
      <w:r w:rsidRPr="4CA782F1">
        <w:rPr>
          <w:rFonts w:ascii="Courier New" w:eastAsia="Courier New" w:hAnsi="Courier New" w:cs="Courier New"/>
        </w:rPr>
        <w:t>"</w:t>
      </w:r>
      <w:proofErr w:type="spellStart"/>
      <w:r w:rsidRPr="4CA782F1">
        <w:rPr>
          <w:rFonts w:ascii="Courier New" w:eastAsia="Courier New" w:hAnsi="Courier New" w:cs="Courier New"/>
        </w:rPr>
        <w:t>out_file_glm</w:t>
      </w:r>
      <w:proofErr w:type="spellEnd"/>
      <w:r w:rsidRPr="4CA782F1">
        <w:rPr>
          <w:rFonts w:ascii="Courier New" w:eastAsia="Courier New" w:hAnsi="Courier New" w:cs="Courier New"/>
        </w:rPr>
        <w:t>": "South_D1_Alburgh_mod_tesp_v2_populated.glm"</w:t>
      </w:r>
    </w:p>
    <w:p w14:paraId="6DA4B9D7" w14:textId="4A68D2CC" w:rsidR="0042671B" w:rsidRPr="0042671B" w:rsidRDefault="1D431E16" w:rsidP="12054FB7">
      <w:pPr>
        <w:pStyle w:val="BodyText"/>
        <w:numPr>
          <w:ilvl w:val="2"/>
          <w:numId w:val="1"/>
        </w:numPr>
        <w:rPr>
          <w:rFonts w:eastAsia="Arial" w:cs="Arial"/>
        </w:rPr>
      </w:pPr>
      <w:r w:rsidRPr="12054FB7">
        <w:rPr>
          <w:rFonts w:eastAsia="Arial" w:cs="Arial"/>
        </w:rPr>
        <w:t xml:space="preserve">Run the script: </w:t>
      </w:r>
      <w:r w:rsidRPr="4CA782F1">
        <w:rPr>
          <w:rFonts w:ascii="Courier New" w:eastAsia="Courier New" w:hAnsi="Courier New" w:cs="Courier New"/>
        </w:rPr>
        <w:t>python gld_residential_feeder.py</w:t>
      </w:r>
    </w:p>
    <w:p w14:paraId="0B3871BB" w14:textId="72AD27FC" w:rsidR="0042671B" w:rsidRPr="0042671B" w:rsidRDefault="1D431E16" w:rsidP="4CA782F1">
      <w:pPr>
        <w:pStyle w:val="BodyText"/>
        <w:numPr>
          <w:ilvl w:val="2"/>
          <w:numId w:val="1"/>
        </w:numPr>
        <w:rPr>
          <w:rFonts w:eastAsia="Arial" w:cs="Arial"/>
        </w:rPr>
      </w:pPr>
      <w:r w:rsidRPr="4FC841EC">
        <w:rPr>
          <w:rFonts w:eastAsia="Arial" w:cs="Arial"/>
        </w:rPr>
        <w:t xml:space="preserve">Confirm </w:t>
      </w:r>
      <w:r w:rsidRPr="45B403B0">
        <w:rPr>
          <w:rFonts w:eastAsia="Arial" w:cs="Arial"/>
        </w:rPr>
        <w:t>the file</w:t>
      </w:r>
      <w:r w:rsidRPr="4FC841EC">
        <w:rPr>
          <w:rFonts w:eastAsia="Arial" w:cs="Arial"/>
        </w:rPr>
        <w:t xml:space="preserve"> </w:t>
      </w:r>
      <w:r w:rsidRPr="3B668797">
        <w:rPr>
          <w:rFonts w:ascii="Courier New" w:eastAsia="Courier New" w:hAnsi="Courier New" w:cs="Courier New"/>
        </w:rPr>
        <w:t>South_D1_Alburgh_mod_tesp_v2_populated.glm</w:t>
      </w:r>
      <w:r w:rsidRPr="0B4F93C2">
        <w:rPr>
          <w:rFonts w:eastAsia="Arial" w:cs="Arial"/>
        </w:rPr>
        <w:t xml:space="preserve"> is created.</w:t>
      </w:r>
    </w:p>
    <w:p w14:paraId="377E4073" w14:textId="2A89DF38" w:rsidR="1D431E16" w:rsidRDefault="1D431E16" w:rsidP="755D0A63">
      <w:pPr>
        <w:pStyle w:val="BodyText"/>
        <w:numPr>
          <w:ilvl w:val="1"/>
          <w:numId w:val="1"/>
        </w:numPr>
        <w:rPr>
          <w:rFonts w:eastAsia="Arial" w:cs="Arial"/>
        </w:rPr>
      </w:pPr>
      <w:r w:rsidRPr="755D0A63">
        <w:rPr>
          <w:rFonts w:eastAsia="Arial" w:cs="Arial"/>
        </w:rPr>
        <w:t>HELICS</w:t>
      </w:r>
    </w:p>
    <w:p w14:paraId="53A79A4C" w14:textId="1F03217D" w:rsidR="3A905522" w:rsidRDefault="29BC8DFD" w:rsidP="3A905522">
      <w:pPr>
        <w:pStyle w:val="BodyText"/>
        <w:numPr>
          <w:ilvl w:val="2"/>
          <w:numId w:val="1"/>
        </w:numPr>
      </w:pPr>
      <w:r>
        <w:t>From the root of your installation directory</w:t>
      </w:r>
      <w:r w:rsidR="231AE736">
        <w:t xml:space="preserve">, go to </w:t>
      </w:r>
      <w:r w:rsidR="231AE736" w:rsidRPr="03FE564E">
        <w:rPr>
          <w:rFonts w:ascii="Courier New" w:eastAsia="Courier New" w:hAnsi="Courier New" w:cs="Courier New"/>
        </w:rPr>
        <w:t>HELICS-Examples/</w:t>
      </w:r>
      <w:r w:rsidR="231AE736" w:rsidRPr="3BB996CC">
        <w:rPr>
          <w:rFonts w:ascii="Courier New" w:eastAsia="Courier New" w:hAnsi="Courier New" w:cs="Courier New"/>
        </w:rPr>
        <w:t>unmaintained</w:t>
      </w:r>
      <w:r w:rsidR="231AE736" w:rsidRPr="03FE564E">
        <w:rPr>
          <w:rFonts w:ascii="Courier New" w:eastAsia="Courier New" w:hAnsi="Courier New" w:cs="Courier New"/>
        </w:rPr>
        <w:t>/python/</w:t>
      </w:r>
      <w:proofErr w:type="spellStart"/>
      <w:r w:rsidR="231AE736" w:rsidRPr="03FE564E">
        <w:rPr>
          <w:rFonts w:ascii="Courier New" w:eastAsia="Courier New" w:hAnsi="Courier New" w:cs="Courier New"/>
        </w:rPr>
        <w:t>uvm</w:t>
      </w:r>
      <w:proofErr w:type="spellEnd"/>
      <w:r w:rsidR="231AE736">
        <w:t>.</w:t>
      </w:r>
    </w:p>
    <w:p w14:paraId="6117EB74" w14:textId="5DC36121" w:rsidR="0042671B" w:rsidRPr="0042671B" w:rsidRDefault="1058D804" w:rsidP="6F0D0DFD">
      <w:pPr>
        <w:pStyle w:val="BodyText"/>
        <w:numPr>
          <w:ilvl w:val="2"/>
          <w:numId w:val="1"/>
        </w:numPr>
      </w:pPr>
      <w:r>
        <w:t>Run</w:t>
      </w:r>
      <w:r w:rsidR="41837108">
        <w:t xml:space="preserve"> the 5 EV example: </w:t>
      </w:r>
      <w:r w:rsidR="0042671B">
        <w:br/>
      </w:r>
      <w:proofErr w:type="spellStart"/>
      <w:r w:rsidR="41837108" w:rsidRPr="7A44395D">
        <w:rPr>
          <w:rFonts w:ascii="Courier New" w:eastAsia="Courier New" w:hAnsi="Courier New" w:cs="Courier New"/>
        </w:rPr>
        <w:t>helics</w:t>
      </w:r>
      <w:proofErr w:type="spellEnd"/>
      <w:r w:rsidR="41837108" w:rsidRPr="7A44395D">
        <w:rPr>
          <w:rFonts w:ascii="Courier New" w:eastAsia="Courier New" w:hAnsi="Courier New" w:cs="Courier New"/>
        </w:rPr>
        <w:t xml:space="preserve"> run -</w:t>
      </w:r>
      <w:r w:rsidR="704A8450" w:rsidRPr="7A44395D">
        <w:rPr>
          <w:rFonts w:ascii="Courier New" w:eastAsia="Courier New" w:hAnsi="Courier New" w:cs="Courier New"/>
        </w:rPr>
        <w:t>-</w:t>
      </w:r>
      <w:r w:rsidR="41837108" w:rsidRPr="7A44395D">
        <w:rPr>
          <w:rFonts w:ascii="Courier New" w:eastAsia="Courier New" w:hAnsi="Courier New" w:cs="Courier New"/>
        </w:rPr>
        <w:t>path=ev_charge_runner_5ev.json</w:t>
      </w:r>
      <w:r w:rsidR="1F558020">
        <w:t xml:space="preserve">. The console should show the example running to completion without error and </w:t>
      </w:r>
      <w:r w:rsidR="6890EFFC">
        <w:t>two</w:t>
      </w:r>
      <w:r w:rsidR="4D977909">
        <w:t xml:space="preserve"> graph</w:t>
      </w:r>
      <w:r w:rsidR="2A7CCC35">
        <w:t>s</w:t>
      </w:r>
      <w:r w:rsidR="1F558020">
        <w:t xml:space="preserve"> should display</w:t>
      </w:r>
    </w:p>
    <w:p w14:paraId="05A7C795" w14:textId="4F04C1AA" w:rsidR="0042671B" w:rsidRPr="0042671B" w:rsidRDefault="75E3705A" w:rsidP="0630B39F">
      <w:pPr>
        <w:pStyle w:val="BodyText"/>
        <w:ind w:left="2160"/>
      </w:pPr>
      <w:r>
        <w:rPr>
          <w:noProof/>
        </w:rPr>
        <w:drawing>
          <wp:inline distT="0" distB="0" distL="0" distR="0" wp14:anchorId="77AB6955" wp14:editId="70D55F8A">
            <wp:extent cx="2810221" cy="2102575"/>
            <wp:effectExtent l="0" t="0" r="0" b="0"/>
            <wp:docPr id="1212467550" name="Picture 1212467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4675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21" cy="21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30606" wp14:editId="47B9AF6F">
            <wp:extent cx="2747027" cy="2146258"/>
            <wp:effectExtent l="0" t="0" r="0" b="0"/>
            <wp:docPr id="493763386" name="Picture 49376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76338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27" cy="214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71B" w:rsidRPr="0042671B" w:rsidSect="003B6419">
      <w:headerReference w:type="default" r:id="rId26"/>
      <w:footerReference w:type="default" r:id="rId27"/>
      <w:pgSz w:w="12240" w:h="15840"/>
      <w:pgMar w:top="108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5DDE1" w14:textId="77777777" w:rsidR="000245D3" w:rsidRDefault="000245D3" w:rsidP="00A95529">
      <w:r>
        <w:separator/>
      </w:r>
    </w:p>
  </w:endnote>
  <w:endnote w:type="continuationSeparator" w:id="0">
    <w:p w14:paraId="0511D31F" w14:textId="77777777" w:rsidR="000245D3" w:rsidRDefault="000245D3" w:rsidP="00A95529">
      <w:r>
        <w:continuationSeparator/>
      </w:r>
    </w:p>
  </w:endnote>
  <w:endnote w:type="continuationNotice" w:id="1">
    <w:p w14:paraId="16820DDC" w14:textId="77777777" w:rsidR="000245D3" w:rsidRDefault="000245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CF507" w14:textId="77777777" w:rsidR="00085034" w:rsidRDefault="001F2ABE" w:rsidP="00085034">
    <w:pPr>
      <w:pStyle w:val="Footer"/>
      <w:spacing w:after="240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E5D297" wp14:editId="36CCAFA4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1828800" cy="914400"/>
          <wp:effectExtent l="0" t="0" r="0" b="0"/>
          <wp:wrapThrough wrapText="bothSides">
            <wp:wrapPolygon edited="0">
              <wp:start x="0" y="0"/>
              <wp:lineTo x="0" y="21000"/>
              <wp:lineTo x="21300" y="21000"/>
              <wp:lineTo x="21300" y="0"/>
              <wp:lineTo x="0" y="0"/>
            </wp:wrapPolygon>
          </wp:wrapThrough>
          <wp:docPr id="4" name="Picture 4" descr="PNNL_50th_Agenda_Template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NNL_50th_Agenda_Template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5034">
      <w:t xml:space="preserve">Page </w:t>
    </w:r>
    <w:r w:rsidR="00085034">
      <w:fldChar w:fldCharType="begin"/>
    </w:r>
    <w:r w:rsidR="00085034">
      <w:instrText xml:space="preserve"> PAGE   \* MERGEFORMAT </w:instrText>
    </w:r>
    <w:r w:rsidR="00085034">
      <w:fldChar w:fldCharType="separate"/>
    </w:r>
    <w:r w:rsidR="00CE7915">
      <w:rPr>
        <w:noProof/>
      </w:rPr>
      <w:t>2</w:t>
    </w:r>
    <w:r w:rsidR="0008503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B50F4" w14:textId="77777777" w:rsidR="000245D3" w:rsidRDefault="000245D3" w:rsidP="00A95529">
      <w:r>
        <w:separator/>
      </w:r>
    </w:p>
  </w:footnote>
  <w:footnote w:type="continuationSeparator" w:id="0">
    <w:p w14:paraId="690B1314" w14:textId="77777777" w:rsidR="000245D3" w:rsidRDefault="000245D3" w:rsidP="00A95529">
      <w:r>
        <w:continuationSeparator/>
      </w:r>
    </w:p>
  </w:footnote>
  <w:footnote w:type="continuationNotice" w:id="1">
    <w:p w14:paraId="1F2EAD0F" w14:textId="77777777" w:rsidR="000245D3" w:rsidRDefault="000245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9EA40" w14:textId="7BC0138B" w:rsidR="00E93AAA" w:rsidRPr="00901587" w:rsidRDefault="00085034" w:rsidP="00085034">
    <w:pPr>
      <w:tabs>
        <w:tab w:val="left" w:pos="2880"/>
      </w:tabs>
      <w:spacing w:before="360"/>
      <w:ind w:right="2160"/>
      <w:rPr>
        <w:b/>
        <w:sz w:val="28"/>
      </w:rPr>
    </w:pPr>
    <w:r>
      <w:rPr>
        <w:noProof/>
      </w:rPr>
      <w:drawing>
        <wp:anchor distT="0" distB="0" distL="0" distR="0" simplePos="0" relativeHeight="251658241" behindDoc="1" locked="0" layoutInCell="1" allowOverlap="1" wp14:anchorId="0B05074E" wp14:editId="5AF5EF2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47672" cy="1600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NNL_Agenda_Logo_with_Endorsement_05-13-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47672" cy="160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sz w:val="36"/>
        </w:rPr>
        <w:alias w:val="Title"/>
        <w:tag w:val=""/>
        <w:id w:val="7412242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9188C">
          <w:rPr>
            <w:b/>
            <w:sz w:val="36"/>
          </w:rPr>
          <w:t>UVM Energy Hackathon</w:t>
        </w:r>
      </w:sdtContent>
    </w:sdt>
  </w:p>
  <w:p w14:paraId="1F1C72CB" w14:textId="77777777" w:rsidR="00E93AAA" w:rsidRPr="00901587" w:rsidRDefault="00E93AAA" w:rsidP="00E93AAA">
    <w:pPr>
      <w:tabs>
        <w:tab w:val="left" w:pos="2880"/>
      </w:tabs>
      <w:rPr>
        <w:sz w:val="28"/>
      </w:rPr>
    </w:pPr>
  </w:p>
  <w:sdt>
    <w:sdtPr>
      <w:rPr>
        <w:sz w:val="28"/>
        <w:szCs w:val="28"/>
      </w:rPr>
      <w:alias w:val="Event Date"/>
      <w:tag w:val=""/>
      <w:id w:val="-1048992309"/>
      <w:dataBinding w:prefixMappings="xmlns:ns0='http://schemas.microsoft.com/office/2006/coverPageProps' " w:xpath="/ns0:CoverPageProperties[1]/ns0:PublishDate[1]" w:storeItemID="{55AF091B-3C7A-41E3-B477-F2FDAA23CFDA}"/>
      <w:date w:fullDate="2024-08-22T00:00:00Z">
        <w:dateFormat w:val="dddd, MMMM d, yyyy"/>
        <w:lid w:val="en-US"/>
        <w:storeMappedDataAs w:val="dateTime"/>
        <w:calendar w:val="gregorian"/>
      </w:date>
    </w:sdtPr>
    <w:sdtContent>
      <w:p w14:paraId="216C8B8C" w14:textId="76EE72C0" w:rsidR="00E93AAA" w:rsidRPr="00E93AAA" w:rsidRDefault="008461B9" w:rsidP="00E93AAA">
        <w:pPr>
          <w:pStyle w:val="TableText"/>
          <w:rPr>
            <w:sz w:val="28"/>
            <w:szCs w:val="28"/>
          </w:rPr>
        </w:pPr>
        <w:r>
          <w:rPr>
            <w:sz w:val="28"/>
            <w:szCs w:val="28"/>
          </w:rPr>
          <w:t>Thursday, August 22, 2024</w:t>
        </w:r>
      </w:p>
    </w:sdtContent>
  </w:sdt>
  <w:sdt>
    <w:sdtPr>
      <w:rPr>
        <w:sz w:val="28"/>
        <w:szCs w:val="28"/>
      </w:rPr>
      <w:alias w:val="Start/End Time"/>
      <w:tag w:val=""/>
      <w:id w:val="-900124655"/>
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<w:text/>
    </w:sdtPr>
    <w:sdtContent>
      <w:p w14:paraId="5C323D5E" w14:textId="449886FD" w:rsidR="00E93AAA" w:rsidRPr="00E93AAA" w:rsidRDefault="008461B9" w:rsidP="00E93AAA">
        <w:pPr>
          <w:tabs>
            <w:tab w:val="left" w:pos="2880"/>
          </w:tabs>
          <w:rPr>
            <w:sz w:val="28"/>
            <w:szCs w:val="28"/>
          </w:rPr>
        </w:pPr>
        <w:r>
          <w:rPr>
            <w:sz w:val="28"/>
            <w:szCs w:val="28"/>
          </w:rPr>
          <w:t>9:00 PM – 3:00 PM EDT</w:t>
        </w:r>
      </w:p>
    </w:sdtContent>
  </w:sdt>
  <w:sdt>
    <w:sdtPr>
      <w:rPr>
        <w:sz w:val="28"/>
        <w:szCs w:val="28"/>
      </w:rPr>
      <w:alias w:val="Location"/>
      <w:tag w:val=""/>
      <w:id w:val="1539399352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14:paraId="0E69323E" w14:textId="0231E7E4" w:rsidR="00A95529" w:rsidRDefault="008461B9" w:rsidP="00E93AAA">
        <w:pPr>
          <w:pBdr>
            <w:bottom w:val="single" w:sz="4" w:space="1" w:color="auto"/>
          </w:pBdr>
          <w:tabs>
            <w:tab w:val="left" w:pos="2880"/>
          </w:tabs>
          <w:rPr>
            <w:sz w:val="28"/>
          </w:rPr>
        </w:pPr>
        <w:r>
          <w:rPr>
            <w:sz w:val="28"/>
            <w:szCs w:val="28"/>
          </w:rPr>
          <w:t>Burlington, VT</w:t>
        </w:r>
      </w:p>
    </w:sdtContent>
  </w:sdt>
  <w:p w14:paraId="74B927FF" w14:textId="77777777" w:rsidR="00A95529" w:rsidRPr="00AD14AD" w:rsidRDefault="00A95529">
    <w:pPr>
      <w:pStyle w:val="Header"/>
      <w:rPr>
        <w:rFonts w:ascii="Arial" w:hAnsi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D545F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E0CCB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0049C96"/>
    <w:lvl w:ilvl="0">
      <w:start w:val="1"/>
      <w:numFmt w:val="bullet"/>
      <w:pStyle w:val="ListBullet2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FFFFFF88"/>
    <w:multiLevelType w:val="singleLevel"/>
    <w:tmpl w:val="A888F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F16E9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176686"/>
    <w:multiLevelType w:val="hybridMultilevel"/>
    <w:tmpl w:val="14D22560"/>
    <w:lvl w:ilvl="0" w:tplc="12909B4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95AF5"/>
    <w:multiLevelType w:val="hybridMultilevel"/>
    <w:tmpl w:val="4EB6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65070"/>
    <w:multiLevelType w:val="hybridMultilevel"/>
    <w:tmpl w:val="5FE89F18"/>
    <w:lvl w:ilvl="0" w:tplc="F3CC58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FE6B59"/>
    <w:multiLevelType w:val="multilevel"/>
    <w:tmpl w:val="EBD8849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Theme="majorHAnsi" w:hAnsiTheme="majorHAnsi" w:cs="Arial" w:hint="default"/>
        <w:b/>
        <w:i w:val="0"/>
        <w:caps w:val="0"/>
        <w:strike w:val="0"/>
        <w:dstrike w:val="0"/>
        <w:vanish w:val="0"/>
        <w:color w:val="D77600" w:themeColor="text2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48"/>
        </w:tabs>
        <w:ind w:left="648" w:hanging="648"/>
      </w:pPr>
      <w:rPr>
        <w:rFonts w:asciiTheme="majorHAnsi" w:hAnsiTheme="majorHAnsi" w:cs="Arial" w:hint="default"/>
        <w:b/>
        <w:i w:val="0"/>
        <w:color w:val="D77600" w:themeColor="text2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asciiTheme="majorHAnsi" w:hAnsiTheme="majorHAnsi" w:cs="Arial" w:hint="default"/>
        <w:b/>
        <w:i w:val="0"/>
        <w:color w:val="D77600" w:themeColor="text2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37"/>
        </w:tabs>
        <w:ind w:left="1037" w:hanging="1037"/>
      </w:pPr>
      <w:rPr>
        <w:rFonts w:asciiTheme="majorHAnsi" w:hAnsiTheme="majorHAnsi" w:cs="Arial" w:hint="default"/>
        <w:b/>
        <w:i w:val="0"/>
        <w:color w:val="D77600" w:themeColor="text2"/>
        <w:sz w:val="22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i w:val="0"/>
        <w:color w:val="auto"/>
        <w:sz w:val="22"/>
      </w:rPr>
    </w:lvl>
    <w:lvl w:ilvl="5">
      <w:start w:val="1"/>
      <w:numFmt w:val="upperLetter"/>
      <w:pStyle w:val="Heading6"/>
      <w:suff w:val="space"/>
      <w:lvlText w:val="Appendix %6"/>
      <w:lvlJc w:val="left"/>
      <w:pPr>
        <w:ind w:left="0" w:firstLine="0"/>
      </w:pPr>
      <w:rPr>
        <w:rFonts w:asciiTheme="majorHAnsi" w:hAnsiTheme="majorHAnsi" w:cs="Arial" w:hint="default"/>
        <w:b/>
        <w:i w:val="0"/>
        <w:color w:val="D77600" w:themeColor="text2"/>
        <w:sz w:val="32"/>
        <w:szCs w:val="32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648"/>
        </w:tabs>
        <w:ind w:left="648" w:hanging="648"/>
      </w:pPr>
      <w:rPr>
        <w:rFonts w:asciiTheme="majorHAnsi" w:hAnsiTheme="majorHAnsi" w:cs="Arial" w:hint="default"/>
        <w:b/>
        <w:i w:val="0"/>
        <w:color w:val="D77600" w:themeColor="text2"/>
        <w:sz w:val="28"/>
        <w:szCs w:val="28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936"/>
        </w:tabs>
        <w:ind w:left="936" w:hanging="936"/>
      </w:pPr>
      <w:rPr>
        <w:rFonts w:asciiTheme="majorHAnsi" w:hAnsiTheme="majorHAnsi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D77600" w:themeColor="text2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037"/>
        </w:tabs>
        <w:ind w:left="1037" w:hanging="1037"/>
      </w:pPr>
      <w:rPr>
        <w:rFonts w:asciiTheme="majorHAnsi" w:hAnsiTheme="majorHAnsi" w:cs="Arial" w:hint="default"/>
        <w:b/>
        <w:i w:val="0"/>
        <w:color w:val="D77600" w:themeColor="text2"/>
        <w:sz w:val="22"/>
        <w:szCs w:val="22"/>
      </w:rPr>
    </w:lvl>
  </w:abstractNum>
  <w:abstractNum w:abstractNumId="9" w15:restartNumberingAfterBreak="0">
    <w:nsid w:val="305D25F7"/>
    <w:multiLevelType w:val="multilevel"/>
    <w:tmpl w:val="68E8E47A"/>
    <w:lvl w:ilvl="0">
      <w:start w:val="1"/>
      <w:numFmt w:val="decimal"/>
      <w:pStyle w:val="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6100F93"/>
    <w:multiLevelType w:val="hybridMultilevel"/>
    <w:tmpl w:val="C6F2BE7C"/>
    <w:lvl w:ilvl="0" w:tplc="376A39AC">
      <w:start w:val="1"/>
      <w:numFmt w:val="decimal"/>
      <w:lvlText w:val="%1."/>
      <w:lvlJc w:val="left"/>
      <w:pPr>
        <w:ind w:left="720" w:hanging="360"/>
      </w:pPr>
    </w:lvl>
    <w:lvl w:ilvl="1" w:tplc="DFD48628">
      <w:start w:val="1"/>
      <w:numFmt w:val="lowerLetter"/>
      <w:lvlText w:val="%2."/>
      <w:lvlJc w:val="left"/>
      <w:pPr>
        <w:ind w:left="1440" w:hanging="360"/>
      </w:pPr>
    </w:lvl>
    <w:lvl w:ilvl="2" w:tplc="4364BD98">
      <w:start w:val="1"/>
      <w:numFmt w:val="lowerRoman"/>
      <w:lvlText w:val="%3."/>
      <w:lvlJc w:val="right"/>
      <w:pPr>
        <w:ind w:left="2160" w:hanging="180"/>
      </w:pPr>
    </w:lvl>
    <w:lvl w:ilvl="3" w:tplc="186C5310">
      <w:start w:val="1"/>
      <w:numFmt w:val="decimal"/>
      <w:lvlText w:val="%4."/>
      <w:lvlJc w:val="left"/>
      <w:pPr>
        <w:ind w:left="2880" w:hanging="360"/>
      </w:pPr>
    </w:lvl>
    <w:lvl w:ilvl="4" w:tplc="E8B4C1BE">
      <w:start w:val="1"/>
      <w:numFmt w:val="lowerLetter"/>
      <w:lvlText w:val="%5."/>
      <w:lvlJc w:val="left"/>
      <w:pPr>
        <w:ind w:left="3600" w:hanging="360"/>
      </w:pPr>
    </w:lvl>
    <w:lvl w:ilvl="5" w:tplc="30189582">
      <w:start w:val="1"/>
      <w:numFmt w:val="lowerRoman"/>
      <w:lvlText w:val="%6."/>
      <w:lvlJc w:val="right"/>
      <w:pPr>
        <w:ind w:left="4320" w:hanging="180"/>
      </w:pPr>
    </w:lvl>
    <w:lvl w:ilvl="6" w:tplc="381AB140">
      <w:start w:val="1"/>
      <w:numFmt w:val="decimal"/>
      <w:lvlText w:val="%7."/>
      <w:lvlJc w:val="left"/>
      <w:pPr>
        <w:ind w:left="5040" w:hanging="360"/>
      </w:pPr>
    </w:lvl>
    <w:lvl w:ilvl="7" w:tplc="61FC80B4">
      <w:start w:val="1"/>
      <w:numFmt w:val="lowerLetter"/>
      <w:lvlText w:val="%8."/>
      <w:lvlJc w:val="left"/>
      <w:pPr>
        <w:ind w:left="5760" w:hanging="360"/>
      </w:pPr>
    </w:lvl>
    <w:lvl w:ilvl="8" w:tplc="12E89A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500E0"/>
    <w:multiLevelType w:val="multilevel"/>
    <w:tmpl w:val="4F7A4F66"/>
    <w:lvl w:ilvl="0">
      <w:start w:val="1"/>
      <w:numFmt w:val="lowerLetter"/>
      <w:pStyle w:val="ListLetter"/>
      <w:lvlText w:val="%1."/>
      <w:lvlJc w:val="left"/>
      <w:pPr>
        <w:tabs>
          <w:tab w:val="num" w:pos="792"/>
        </w:tabs>
        <w:ind w:left="720" w:hanging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648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34"/>
        </w:tabs>
        <w:ind w:left="734" w:hanging="73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10"/>
        </w:tabs>
        <w:ind w:left="1210" w:hanging="850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382"/>
        </w:tabs>
        <w:ind w:left="1382" w:hanging="1022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526B24AD"/>
    <w:multiLevelType w:val="hybridMultilevel"/>
    <w:tmpl w:val="80D016E6"/>
    <w:lvl w:ilvl="0" w:tplc="A664E5E8">
      <w:start w:val="1"/>
      <w:numFmt w:val="bullet"/>
      <w:pStyle w:val="ListBullet3"/>
      <w:lvlText w:val="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752A3"/>
    <w:multiLevelType w:val="hybridMultilevel"/>
    <w:tmpl w:val="1E88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E4989"/>
    <w:multiLevelType w:val="hybridMultilevel"/>
    <w:tmpl w:val="EC924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340E9"/>
    <w:multiLevelType w:val="hybridMultilevel"/>
    <w:tmpl w:val="A06CC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938664">
    <w:abstractNumId w:val="10"/>
  </w:num>
  <w:num w:numId="2" w16cid:durableId="1714037311">
    <w:abstractNumId w:val="0"/>
  </w:num>
  <w:num w:numId="3" w16cid:durableId="1993946965">
    <w:abstractNumId w:val="8"/>
  </w:num>
  <w:num w:numId="4" w16cid:durableId="1212309767">
    <w:abstractNumId w:val="8"/>
  </w:num>
  <w:num w:numId="5" w16cid:durableId="369457135">
    <w:abstractNumId w:val="8"/>
  </w:num>
  <w:num w:numId="6" w16cid:durableId="290288446">
    <w:abstractNumId w:val="8"/>
  </w:num>
  <w:num w:numId="7" w16cid:durableId="1376585512">
    <w:abstractNumId w:val="8"/>
  </w:num>
  <w:num w:numId="8" w16cid:durableId="515848236">
    <w:abstractNumId w:val="8"/>
  </w:num>
  <w:num w:numId="9" w16cid:durableId="2122218563">
    <w:abstractNumId w:val="8"/>
  </w:num>
  <w:num w:numId="10" w16cid:durableId="1038050803">
    <w:abstractNumId w:val="8"/>
  </w:num>
  <w:num w:numId="11" w16cid:durableId="1747217747">
    <w:abstractNumId w:val="8"/>
  </w:num>
  <w:num w:numId="12" w16cid:durableId="1586647075">
    <w:abstractNumId w:val="9"/>
  </w:num>
  <w:num w:numId="13" w16cid:durableId="1936859721">
    <w:abstractNumId w:val="4"/>
  </w:num>
  <w:num w:numId="14" w16cid:durableId="418454396">
    <w:abstractNumId w:val="5"/>
  </w:num>
  <w:num w:numId="15" w16cid:durableId="1339042848">
    <w:abstractNumId w:val="2"/>
  </w:num>
  <w:num w:numId="16" w16cid:durableId="1886260623">
    <w:abstractNumId w:val="2"/>
  </w:num>
  <w:num w:numId="17" w16cid:durableId="2144887584">
    <w:abstractNumId w:val="1"/>
  </w:num>
  <w:num w:numId="18" w16cid:durableId="815536574">
    <w:abstractNumId w:val="12"/>
  </w:num>
  <w:num w:numId="19" w16cid:durableId="1337658403">
    <w:abstractNumId w:val="11"/>
  </w:num>
  <w:num w:numId="20" w16cid:durableId="1233080294">
    <w:abstractNumId w:val="3"/>
  </w:num>
  <w:num w:numId="21" w16cid:durableId="1199782328">
    <w:abstractNumId w:val="7"/>
  </w:num>
  <w:num w:numId="22" w16cid:durableId="1697927912">
    <w:abstractNumId w:val="13"/>
  </w:num>
  <w:num w:numId="23" w16cid:durableId="1253122846">
    <w:abstractNumId w:val="14"/>
  </w:num>
  <w:num w:numId="24" w16cid:durableId="1479104087">
    <w:abstractNumId w:val="6"/>
  </w:num>
  <w:num w:numId="25" w16cid:durableId="21111245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SxNDSxMDI1tbQwN7FU0lEKTi0uzszPAykwrgUAkXgtPCwAAAA="/>
  </w:docVars>
  <w:rsids>
    <w:rsidRoot w:val="00FB6447"/>
    <w:rsid w:val="000000F0"/>
    <w:rsid w:val="00001B71"/>
    <w:rsid w:val="00004759"/>
    <w:rsid w:val="00006534"/>
    <w:rsid w:val="0000733B"/>
    <w:rsid w:val="00012CA3"/>
    <w:rsid w:val="000204AD"/>
    <w:rsid w:val="00020961"/>
    <w:rsid w:val="00023343"/>
    <w:rsid w:val="000245D3"/>
    <w:rsid w:val="00025DFA"/>
    <w:rsid w:val="000357DD"/>
    <w:rsid w:val="000367FE"/>
    <w:rsid w:val="00042001"/>
    <w:rsid w:val="00056A88"/>
    <w:rsid w:val="00057ABA"/>
    <w:rsid w:val="00076A4C"/>
    <w:rsid w:val="00080514"/>
    <w:rsid w:val="00083743"/>
    <w:rsid w:val="000847B6"/>
    <w:rsid w:val="00085034"/>
    <w:rsid w:val="0009188C"/>
    <w:rsid w:val="0009200A"/>
    <w:rsid w:val="00092835"/>
    <w:rsid w:val="000A14BF"/>
    <w:rsid w:val="000A2A93"/>
    <w:rsid w:val="000A3824"/>
    <w:rsid w:val="000A4B96"/>
    <w:rsid w:val="000B12AE"/>
    <w:rsid w:val="000B3782"/>
    <w:rsid w:val="000B445D"/>
    <w:rsid w:val="000B7815"/>
    <w:rsid w:val="000C1272"/>
    <w:rsid w:val="000C1A56"/>
    <w:rsid w:val="000C4CAB"/>
    <w:rsid w:val="000E1E13"/>
    <w:rsid w:val="000F1377"/>
    <w:rsid w:val="000F2D7E"/>
    <w:rsid w:val="000F4570"/>
    <w:rsid w:val="000F6849"/>
    <w:rsid w:val="000F6DF8"/>
    <w:rsid w:val="0010679F"/>
    <w:rsid w:val="00110DD0"/>
    <w:rsid w:val="00113E9A"/>
    <w:rsid w:val="0011473C"/>
    <w:rsid w:val="001170C9"/>
    <w:rsid w:val="001207F4"/>
    <w:rsid w:val="001226FC"/>
    <w:rsid w:val="00143BB2"/>
    <w:rsid w:val="0014405F"/>
    <w:rsid w:val="00145175"/>
    <w:rsid w:val="00145198"/>
    <w:rsid w:val="00153A92"/>
    <w:rsid w:val="001576D4"/>
    <w:rsid w:val="00172FE6"/>
    <w:rsid w:val="00176E11"/>
    <w:rsid w:val="00176E7B"/>
    <w:rsid w:val="00180BBE"/>
    <w:rsid w:val="00183F7B"/>
    <w:rsid w:val="00190549"/>
    <w:rsid w:val="001926BD"/>
    <w:rsid w:val="00192E58"/>
    <w:rsid w:val="00194F40"/>
    <w:rsid w:val="001963F3"/>
    <w:rsid w:val="00196D2E"/>
    <w:rsid w:val="001A039E"/>
    <w:rsid w:val="001A0402"/>
    <w:rsid w:val="001A208B"/>
    <w:rsid w:val="001A30C8"/>
    <w:rsid w:val="001A6964"/>
    <w:rsid w:val="001A711B"/>
    <w:rsid w:val="001A7348"/>
    <w:rsid w:val="001B3653"/>
    <w:rsid w:val="001C4071"/>
    <w:rsid w:val="001C4F2D"/>
    <w:rsid w:val="001D23E4"/>
    <w:rsid w:val="001E7463"/>
    <w:rsid w:val="001F206C"/>
    <w:rsid w:val="001F2ABE"/>
    <w:rsid w:val="001F57E3"/>
    <w:rsid w:val="001F6A05"/>
    <w:rsid w:val="00200C49"/>
    <w:rsid w:val="002053FC"/>
    <w:rsid w:val="00213EA0"/>
    <w:rsid w:val="00215214"/>
    <w:rsid w:val="00217E58"/>
    <w:rsid w:val="00220783"/>
    <w:rsid w:val="00223F67"/>
    <w:rsid w:val="002244BB"/>
    <w:rsid w:val="0022678E"/>
    <w:rsid w:val="00226EC7"/>
    <w:rsid w:val="00231357"/>
    <w:rsid w:val="002318EF"/>
    <w:rsid w:val="0023377B"/>
    <w:rsid w:val="00233A7B"/>
    <w:rsid w:val="00237ADA"/>
    <w:rsid w:val="0024068E"/>
    <w:rsid w:val="00242485"/>
    <w:rsid w:val="00242C1E"/>
    <w:rsid w:val="00247D55"/>
    <w:rsid w:val="00260903"/>
    <w:rsid w:val="00261B0B"/>
    <w:rsid w:val="002646F8"/>
    <w:rsid w:val="0027368F"/>
    <w:rsid w:val="00277105"/>
    <w:rsid w:val="00277946"/>
    <w:rsid w:val="00280145"/>
    <w:rsid w:val="00291BC7"/>
    <w:rsid w:val="00297C57"/>
    <w:rsid w:val="002A143F"/>
    <w:rsid w:val="002A1884"/>
    <w:rsid w:val="002A63B2"/>
    <w:rsid w:val="002B17A6"/>
    <w:rsid w:val="002B353A"/>
    <w:rsid w:val="002C1AA0"/>
    <w:rsid w:val="002C3A7C"/>
    <w:rsid w:val="002C75EB"/>
    <w:rsid w:val="002C7E77"/>
    <w:rsid w:val="002D7144"/>
    <w:rsid w:val="002F25CA"/>
    <w:rsid w:val="002F710E"/>
    <w:rsid w:val="00302C1F"/>
    <w:rsid w:val="00303553"/>
    <w:rsid w:val="00304BA6"/>
    <w:rsid w:val="003077AD"/>
    <w:rsid w:val="00311907"/>
    <w:rsid w:val="003336C3"/>
    <w:rsid w:val="00341B24"/>
    <w:rsid w:val="00342694"/>
    <w:rsid w:val="00343D11"/>
    <w:rsid w:val="00350773"/>
    <w:rsid w:val="0035265C"/>
    <w:rsid w:val="00366A15"/>
    <w:rsid w:val="00371625"/>
    <w:rsid w:val="00374345"/>
    <w:rsid w:val="00392383"/>
    <w:rsid w:val="003963CD"/>
    <w:rsid w:val="003A2E69"/>
    <w:rsid w:val="003A6551"/>
    <w:rsid w:val="003A6AA9"/>
    <w:rsid w:val="003B1B2D"/>
    <w:rsid w:val="003B2FC8"/>
    <w:rsid w:val="003B31E1"/>
    <w:rsid w:val="003B6419"/>
    <w:rsid w:val="003B70F6"/>
    <w:rsid w:val="003D079E"/>
    <w:rsid w:val="003D5B8F"/>
    <w:rsid w:val="003E00AF"/>
    <w:rsid w:val="003F4412"/>
    <w:rsid w:val="00402F6B"/>
    <w:rsid w:val="004102FE"/>
    <w:rsid w:val="00411F9F"/>
    <w:rsid w:val="004153C3"/>
    <w:rsid w:val="0042098B"/>
    <w:rsid w:val="004210B3"/>
    <w:rsid w:val="00423F14"/>
    <w:rsid w:val="00424D3B"/>
    <w:rsid w:val="00425572"/>
    <w:rsid w:val="0042671B"/>
    <w:rsid w:val="00426BD1"/>
    <w:rsid w:val="00432C94"/>
    <w:rsid w:val="004373E4"/>
    <w:rsid w:val="004453B9"/>
    <w:rsid w:val="00445BB6"/>
    <w:rsid w:val="004608A4"/>
    <w:rsid w:val="004632B5"/>
    <w:rsid w:val="00465745"/>
    <w:rsid w:val="004657A9"/>
    <w:rsid w:val="00466BD8"/>
    <w:rsid w:val="0046754E"/>
    <w:rsid w:val="0047025C"/>
    <w:rsid w:val="00470BCF"/>
    <w:rsid w:val="00474CF9"/>
    <w:rsid w:val="004806F7"/>
    <w:rsid w:val="00481104"/>
    <w:rsid w:val="004A07F7"/>
    <w:rsid w:val="004A0845"/>
    <w:rsid w:val="004A210D"/>
    <w:rsid w:val="004A23A6"/>
    <w:rsid w:val="004A4217"/>
    <w:rsid w:val="004B0C93"/>
    <w:rsid w:val="004C3889"/>
    <w:rsid w:val="004C4734"/>
    <w:rsid w:val="004C6C9B"/>
    <w:rsid w:val="004C703B"/>
    <w:rsid w:val="004C7FAC"/>
    <w:rsid w:val="004D2449"/>
    <w:rsid w:val="004D4AB2"/>
    <w:rsid w:val="004D756C"/>
    <w:rsid w:val="004D7B16"/>
    <w:rsid w:val="004E30D7"/>
    <w:rsid w:val="004E3577"/>
    <w:rsid w:val="004E62E0"/>
    <w:rsid w:val="004F0E9C"/>
    <w:rsid w:val="004F5FAC"/>
    <w:rsid w:val="00501DA1"/>
    <w:rsid w:val="00515A61"/>
    <w:rsid w:val="005173A4"/>
    <w:rsid w:val="005176EF"/>
    <w:rsid w:val="00520EB3"/>
    <w:rsid w:val="005239F0"/>
    <w:rsid w:val="0054337A"/>
    <w:rsid w:val="0054718C"/>
    <w:rsid w:val="005536AB"/>
    <w:rsid w:val="00555740"/>
    <w:rsid w:val="00562974"/>
    <w:rsid w:val="00567B85"/>
    <w:rsid w:val="00567E6A"/>
    <w:rsid w:val="00573DCE"/>
    <w:rsid w:val="005771AA"/>
    <w:rsid w:val="00586003"/>
    <w:rsid w:val="00586B06"/>
    <w:rsid w:val="00591BC7"/>
    <w:rsid w:val="0059244A"/>
    <w:rsid w:val="0059342A"/>
    <w:rsid w:val="00593CB7"/>
    <w:rsid w:val="00594565"/>
    <w:rsid w:val="00596762"/>
    <w:rsid w:val="005A29CF"/>
    <w:rsid w:val="005A47EB"/>
    <w:rsid w:val="005A50A1"/>
    <w:rsid w:val="005B02E2"/>
    <w:rsid w:val="005B06E3"/>
    <w:rsid w:val="005D7774"/>
    <w:rsid w:val="005E0861"/>
    <w:rsid w:val="005E0DDF"/>
    <w:rsid w:val="005E61A7"/>
    <w:rsid w:val="005F00F9"/>
    <w:rsid w:val="005F0855"/>
    <w:rsid w:val="005F3CFF"/>
    <w:rsid w:val="005F5812"/>
    <w:rsid w:val="005F6417"/>
    <w:rsid w:val="0060236F"/>
    <w:rsid w:val="00611B85"/>
    <w:rsid w:val="00616632"/>
    <w:rsid w:val="00625929"/>
    <w:rsid w:val="006268B7"/>
    <w:rsid w:val="0063136B"/>
    <w:rsid w:val="006351F7"/>
    <w:rsid w:val="00636D3B"/>
    <w:rsid w:val="006374ED"/>
    <w:rsid w:val="00643495"/>
    <w:rsid w:val="00645700"/>
    <w:rsid w:val="00650412"/>
    <w:rsid w:val="00661AD4"/>
    <w:rsid w:val="0068433A"/>
    <w:rsid w:val="006959A2"/>
    <w:rsid w:val="006A0612"/>
    <w:rsid w:val="006B092E"/>
    <w:rsid w:val="006B441E"/>
    <w:rsid w:val="006B5642"/>
    <w:rsid w:val="006C29F5"/>
    <w:rsid w:val="006C5BF8"/>
    <w:rsid w:val="006C6BBD"/>
    <w:rsid w:val="006C6C2F"/>
    <w:rsid w:val="006C7389"/>
    <w:rsid w:val="006D3CD6"/>
    <w:rsid w:val="006D587B"/>
    <w:rsid w:val="006E1FE8"/>
    <w:rsid w:val="006E4DB2"/>
    <w:rsid w:val="006F2883"/>
    <w:rsid w:val="007209DE"/>
    <w:rsid w:val="007257A6"/>
    <w:rsid w:val="00727337"/>
    <w:rsid w:val="0072741B"/>
    <w:rsid w:val="00743295"/>
    <w:rsid w:val="00743F4F"/>
    <w:rsid w:val="00755029"/>
    <w:rsid w:val="007577DE"/>
    <w:rsid w:val="00766780"/>
    <w:rsid w:val="0077156C"/>
    <w:rsid w:val="00776066"/>
    <w:rsid w:val="0077636A"/>
    <w:rsid w:val="00781B16"/>
    <w:rsid w:val="0078646E"/>
    <w:rsid w:val="00786ACE"/>
    <w:rsid w:val="00793A49"/>
    <w:rsid w:val="007975CD"/>
    <w:rsid w:val="007A2113"/>
    <w:rsid w:val="007A64B8"/>
    <w:rsid w:val="007B4762"/>
    <w:rsid w:val="007C4E47"/>
    <w:rsid w:val="007C6D6A"/>
    <w:rsid w:val="007EAB77"/>
    <w:rsid w:val="007F3F63"/>
    <w:rsid w:val="007F515E"/>
    <w:rsid w:val="00801CD6"/>
    <w:rsid w:val="00812EE0"/>
    <w:rsid w:val="00827152"/>
    <w:rsid w:val="008275C9"/>
    <w:rsid w:val="00834A3B"/>
    <w:rsid w:val="00837224"/>
    <w:rsid w:val="008409B8"/>
    <w:rsid w:val="008414D9"/>
    <w:rsid w:val="00843B53"/>
    <w:rsid w:val="00844C86"/>
    <w:rsid w:val="008455DF"/>
    <w:rsid w:val="008461B9"/>
    <w:rsid w:val="0086655E"/>
    <w:rsid w:val="0087127E"/>
    <w:rsid w:val="00874102"/>
    <w:rsid w:val="00874634"/>
    <w:rsid w:val="00875AA4"/>
    <w:rsid w:val="00875ED0"/>
    <w:rsid w:val="008840D2"/>
    <w:rsid w:val="00892550"/>
    <w:rsid w:val="00896B2C"/>
    <w:rsid w:val="008A2A6C"/>
    <w:rsid w:val="008A3789"/>
    <w:rsid w:val="008A76FE"/>
    <w:rsid w:val="008B71BC"/>
    <w:rsid w:val="008C07E0"/>
    <w:rsid w:val="008D4CF5"/>
    <w:rsid w:val="008D6BE3"/>
    <w:rsid w:val="008E1017"/>
    <w:rsid w:val="008E443C"/>
    <w:rsid w:val="008E594D"/>
    <w:rsid w:val="008F2BDF"/>
    <w:rsid w:val="008F4C94"/>
    <w:rsid w:val="008F5FB0"/>
    <w:rsid w:val="00900546"/>
    <w:rsid w:val="00911550"/>
    <w:rsid w:val="009136C2"/>
    <w:rsid w:val="00916CBF"/>
    <w:rsid w:val="00920815"/>
    <w:rsid w:val="009217AF"/>
    <w:rsid w:val="00924D80"/>
    <w:rsid w:val="00930158"/>
    <w:rsid w:val="00931C2D"/>
    <w:rsid w:val="00945B97"/>
    <w:rsid w:val="0095546B"/>
    <w:rsid w:val="00960331"/>
    <w:rsid w:val="009663D1"/>
    <w:rsid w:val="009672DE"/>
    <w:rsid w:val="009704A4"/>
    <w:rsid w:val="00970648"/>
    <w:rsid w:val="00980354"/>
    <w:rsid w:val="00980A5E"/>
    <w:rsid w:val="009A094B"/>
    <w:rsid w:val="009A671A"/>
    <w:rsid w:val="009A69F6"/>
    <w:rsid w:val="009B30A0"/>
    <w:rsid w:val="009B3B75"/>
    <w:rsid w:val="009D31EC"/>
    <w:rsid w:val="009D4F49"/>
    <w:rsid w:val="009D69D8"/>
    <w:rsid w:val="009E2B03"/>
    <w:rsid w:val="009F227B"/>
    <w:rsid w:val="009F3B23"/>
    <w:rsid w:val="009F439B"/>
    <w:rsid w:val="009F546C"/>
    <w:rsid w:val="00A02D05"/>
    <w:rsid w:val="00A07A8E"/>
    <w:rsid w:val="00A146F3"/>
    <w:rsid w:val="00A15B1E"/>
    <w:rsid w:val="00A15FEF"/>
    <w:rsid w:val="00A22CC6"/>
    <w:rsid w:val="00A25295"/>
    <w:rsid w:val="00A27BEB"/>
    <w:rsid w:val="00A34EC0"/>
    <w:rsid w:val="00A37F2C"/>
    <w:rsid w:val="00A449E4"/>
    <w:rsid w:val="00A51B9A"/>
    <w:rsid w:val="00A51D1D"/>
    <w:rsid w:val="00A5372F"/>
    <w:rsid w:val="00A555AC"/>
    <w:rsid w:val="00A56392"/>
    <w:rsid w:val="00A66132"/>
    <w:rsid w:val="00A90B93"/>
    <w:rsid w:val="00A92404"/>
    <w:rsid w:val="00A93639"/>
    <w:rsid w:val="00A93A5F"/>
    <w:rsid w:val="00A95529"/>
    <w:rsid w:val="00A958F6"/>
    <w:rsid w:val="00A97C4F"/>
    <w:rsid w:val="00AA1354"/>
    <w:rsid w:val="00AA4E61"/>
    <w:rsid w:val="00AA5989"/>
    <w:rsid w:val="00AA6AEC"/>
    <w:rsid w:val="00AB1960"/>
    <w:rsid w:val="00AB5585"/>
    <w:rsid w:val="00AB5AC4"/>
    <w:rsid w:val="00AC50A0"/>
    <w:rsid w:val="00AC6852"/>
    <w:rsid w:val="00AC6A44"/>
    <w:rsid w:val="00AD0A7E"/>
    <w:rsid w:val="00AE7806"/>
    <w:rsid w:val="00AF0DA5"/>
    <w:rsid w:val="00B11C55"/>
    <w:rsid w:val="00B12D41"/>
    <w:rsid w:val="00B13B01"/>
    <w:rsid w:val="00B15142"/>
    <w:rsid w:val="00B168E1"/>
    <w:rsid w:val="00B22E4D"/>
    <w:rsid w:val="00B26FBB"/>
    <w:rsid w:val="00B348BE"/>
    <w:rsid w:val="00B35EB9"/>
    <w:rsid w:val="00B418F5"/>
    <w:rsid w:val="00B4291D"/>
    <w:rsid w:val="00B45AA4"/>
    <w:rsid w:val="00B46A97"/>
    <w:rsid w:val="00B52777"/>
    <w:rsid w:val="00B55EF5"/>
    <w:rsid w:val="00B649BF"/>
    <w:rsid w:val="00B67CC3"/>
    <w:rsid w:val="00B70603"/>
    <w:rsid w:val="00B72D3E"/>
    <w:rsid w:val="00B75323"/>
    <w:rsid w:val="00B76483"/>
    <w:rsid w:val="00B76B52"/>
    <w:rsid w:val="00B96F62"/>
    <w:rsid w:val="00BA4A28"/>
    <w:rsid w:val="00BB4AD1"/>
    <w:rsid w:val="00BB4E31"/>
    <w:rsid w:val="00BC257F"/>
    <w:rsid w:val="00BC5FAA"/>
    <w:rsid w:val="00BD0812"/>
    <w:rsid w:val="00BD2105"/>
    <w:rsid w:val="00BD30B7"/>
    <w:rsid w:val="00BD404E"/>
    <w:rsid w:val="00BD5528"/>
    <w:rsid w:val="00BD7D16"/>
    <w:rsid w:val="00BE4394"/>
    <w:rsid w:val="00BE4F83"/>
    <w:rsid w:val="00BE6BF0"/>
    <w:rsid w:val="00BF0957"/>
    <w:rsid w:val="00BF7548"/>
    <w:rsid w:val="00C02113"/>
    <w:rsid w:val="00C05CF3"/>
    <w:rsid w:val="00C100AB"/>
    <w:rsid w:val="00C12492"/>
    <w:rsid w:val="00C17FB6"/>
    <w:rsid w:val="00C20CB4"/>
    <w:rsid w:val="00C37730"/>
    <w:rsid w:val="00C41E63"/>
    <w:rsid w:val="00C43C23"/>
    <w:rsid w:val="00C44B3F"/>
    <w:rsid w:val="00C468F8"/>
    <w:rsid w:val="00C502D9"/>
    <w:rsid w:val="00C504BE"/>
    <w:rsid w:val="00C50FFC"/>
    <w:rsid w:val="00C52337"/>
    <w:rsid w:val="00C56F11"/>
    <w:rsid w:val="00C61676"/>
    <w:rsid w:val="00C70BC9"/>
    <w:rsid w:val="00C808F3"/>
    <w:rsid w:val="00C8232B"/>
    <w:rsid w:val="00C912DD"/>
    <w:rsid w:val="00C9669F"/>
    <w:rsid w:val="00CC10F1"/>
    <w:rsid w:val="00CC1101"/>
    <w:rsid w:val="00CC76B2"/>
    <w:rsid w:val="00CC7C14"/>
    <w:rsid w:val="00CD0A4E"/>
    <w:rsid w:val="00CD557D"/>
    <w:rsid w:val="00CD6228"/>
    <w:rsid w:val="00CE2BE1"/>
    <w:rsid w:val="00CE45A8"/>
    <w:rsid w:val="00CE7915"/>
    <w:rsid w:val="00CF056C"/>
    <w:rsid w:val="00CF4C42"/>
    <w:rsid w:val="00D00751"/>
    <w:rsid w:val="00D17F03"/>
    <w:rsid w:val="00D20375"/>
    <w:rsid w:val="00D4173B"/>
    <w:rsid w:val="00D43E89"/>
    <w:rsid w:val="00D44BDA"/>
    <w:rsid w:val="00D45A38"/>
    <w:rsid w:val="00D46EED"/>
    <w:rsid w:val="00D522BC"/>
    <w:rsid w:val="00D56997"/>
    <w:rsid w:val="00D6063F"/>
    <w:rsid w:val="00D62AC6"/>
    <w:rsid w:val="00D74D79"/>
    <w:rsid w:val="00D8076D"/>
    <w:rsid w:val="00D944F7"/>
    <w:rsid w:val="00D96A45"/>
    <w:rsid w:val="00DB15F0"/>
    <w:rsid w:val="00DB26CC"/>
    <w:rsid w:val="00DB57DE"/>
    <w:rsid w:val="00DC1716"/>
    <w:rsid w:val="00DC7F35"/>
    <w:rsid w:val="00DD1076"/>
    <w:rsid w:val="00DD119F"/>
    <w:rsid w:val="00DE18E4"/>
    <w:rsid w:val="00DE52BC"/>
    <w:rsid w:val="00DE6F91"/>
    <w:rsid w:val="00DF0D83"/>
    <w:rsid w:val="00DF372B"/>
    <w:rsid w:val="00E00037"/>
    <w:rsid w:val="00E02ACA"/>
    <w:rsid w:val="00E0475B"/>
    <w:rsid w:val="00E22401"/>
    <w:rsid w:val="00E24B38"/>
    <w:rsid w:val="00E25FBF"/>
    <w:rsid w:val="00E277A8"/>
    <w:rsid w:val="00E370F7"/>
    <w:rsid w:val="00E41047"/>
    <w:rsid w:val="00E62BDB"/>
    <w:rsid w:val="00E63904"/>
    <w:rsid w:val="00E70F26"/>
    <w:rsid w:val="00E72B1D"/>
    <w:rsid w:val="00E759A3"/>
    <w:rsid w:val="00E90E79"/>
    <w:rsid w:val="00E9120F"/>
    <w:rsid w:val="00E92FFE"/>
    <w:rsid w:val="00E93AAA"/>
    <w:rsid w:val="00E97211"/>
    <w:rsid w:val="00EA03C4"/>
    <w:rsid w:val="00EA06B1"/>
    <w:rsid w:val="00EA62B4"/>
    <w:rsid w:val="00EB119A"/>
    <w:rsid w:val="00EB32AB"/>
    <w:rsid w:val="00EB7B30"/>
    <w:rsid w:val="00EC3CB5"/>
    <w:rsid w:val="00ED352A"/>
    <w:rsid w:val="00ED400C"/>
    <w:rsid w:val="00ED7C26"/>
    <w:rsid w:val="00EE09E2"/>
    <w:rsid w:val="00EE7FBD"/>
    <w:rsid w:val="00EF4D43"/>
    <w:rsid w:val="00F05393"/>
    <w:rsid w:val="00F07EF5"/>
    <w:rsid w:val="00F11675"/>
    <w:rsid w:val="00F1485F"/>
    <w:rsid w:val="00F17086"/>
    <w:rsid w:val="00F1775D"/>
    <w:rsid w:val="00F23DDC"/>
    <w:rsid w:val="00F25918"/>
    <w:rsid w:val="00F3173B"/>
    <w:rsid w:val="00F33F68"/>
    <w:rsid w:val="00F36BD5"/>
    <w:rsid w:val="00F40A9C"/>
    <w:rsid w:val="00F46B84"/>
    <w:rsid w:val="00F503A0"/>
    <w:rsid w:val="00F52634"/>
    <w:rsid w:val="00F6714B"/>
    <w:rsid w:val="00F72CB7"/>
    <w:rsid w:val="00F74C2F"/>
    <w:rsid w:val="00F803D6"/>
    <w:rsid w:val="00F86588"/>
    <w:rsid w:val="00FB0802"/>
    <w:rsid w:val="00FB6447"/>
    <w:rsid w:val="00FB6B24"/>
    <w:rsid w:val="00FB7D50"/>
    <w:rsid w:val="00FC0BCA"/>
    <w:rsid w:val="00FC15E3"/>
    <w:rsid w:val="00FC7761"/>
    <w:rsid w:val="00FE4116"/>
    <w:rsid w:val="01370461"/>
    <w:rsid w:val="03E326D1"/>
    <w:rsid w:val="03FE564E"/>
    <w:rsid w:val="040923F6"/>
    <w:rsid w:val="048DCF99"/>
    <w:rsid w:val="0530D6C7"/>
    <w:rsid w:val="062CE70D"/>
    <w:rsid w:val="0630B39F"/>
    <w:rsid w:val="068E6436"/>
    <w:rsid w:val="0727E912"/>
    <w:rsid w:val="08228FB4"/>
    <w:rsid w:val="0910AEAA"/>
    <w:rsid w:val="09AF6311"/>
    <w:rsid w:val="09C3D07A"/>
    <w:rsid w:val="09EEDAD7"/>
    <w:rsid w:val="0B4F93C2"/>
    <w:rsid w:val="0B8C423A"/>
    <w:rsid w:val="0C1C270C"/>
    <w:rsid w:val="0C81734A"/>
    <w:rsid w:val="0CA5AAC8"/>
    <w:rsid w:val="0CC461A9"/>
    <w:rsid w:val="0D16B8C8"/>
    <w:rsid w:val="0DA30829"/>
    <w:rsid w:val="0DCB36D4"/>
    <w:rsid w:val="0E41F59A"/>
    <w:rsid w:val="0E48C0C8"/>
    <w:rsid w:val="0EC137E3"/>
    <w:rsid w:val="0F89B0A7"/>
    <w:rsid w:val="0FDB1510"/>
    <w:rsid w:val="1058D804"/>
    <w:rsid w:val="10A26411"/>
    <w:rsid w:val="10B08A12"/>
    <w:rsid w:val="1117EE05"/>
    <w:rsid w:val="1172CD0C"/>
    <w:rsid w:val="12054FB7"/>
    <w:rsid w:val="12B6BFDC"/>
    <w:rsid w:val="12C3491B"/>
    <w:rsid w:val="13C44E43"/>
    <w:rsid w:val="1430E6C9"/>
    <w:rsid w:val="1487EC37"/>
    <w:rsid w:val="14BEB671"/>
    <w:rsid w:val="151F69B9"/>
    <w:rsid w:val="15B62100"/>
    <w:rsid w:val="1637CE72"/>
    <w:rsid w:val="16EFBE73"/>
    <w:rsid w:val="18DE5ACF"/>
    <w:rsid w:val="1961449C"/>
    <w:rsid w:val="19DDC2F7"/>
    <w:rsid w:val="1A0A71F2"/>
    <w:rsid w:val="1A581988"/>
    <w:rsid w:val="1C489999"/>
    <w:rsid w:val="1C9A835A"/>
    <w:rsid w:val="1D18777A"/>
    <w:rsid w:val="1D431E16"/>
    <w:rsid w:val="1DA14216"/>
    <w:rsid w:val="1DAECD52"/>
    <w:rsid w:val="1E954A81"/>
    <w:rsid w:val="1EA29249"/>
    <w:rsid w:val="1EDC481D"/>
    <w:rsid w:val="1F06FF60"/>
    <w:rsid w:val="1F31A742"/>
    <w:rsid w:val="1F31D279"/>
    <w:rsid w:val="1F558020"/>
    <w:rsid w:val="1F73E7E0"/>
    <w:rsid w:val="2048D4B5"/>
    <w:rsid w:val="20D44375"/>
    <w:rsid w:val="20F83162"/>
    <w:rsid w:val="2152AE7A"/>
    <w:rsid w:val="2260361E"/>
    <w:rsid w:val="231AE736"/>
    <w:rsid w:val="233B8E88"/>
    <w:rsid w:val="23AAC2D0"/>
    <w:rsid w:val="23E211AD"/>
    <w:rsid w:val="2447DFC3"/>
    <w:rsid w:val="250ABDED"/>
    <w:rsid w:val="253612E5"/>
    <w:rsid w:val="25C2DCC6"/>
    <w:rsid w:val="26BB34A5"/>
    <w:rsid w:val="2826837B"/>
    <w:rsid w:val="28D297A8"/>
    <w:rsid w:val="29A00708"/>
    <w:rsid w:val="29BC8DFD"/>
    <w:rsid w:val="29E983F1"/>
    <w:rsid w:val="29ED5ACA"/>
    <w:rsid w:val="2A7CCC35"/>
    <w:rsid w:val="2AF2E787"/>
    <w:rsid w:val="2B35EDE2"/>
    <w:rsid w:val="2C55712E"/>
    <w:rsid w:val="2D8876B4"/>
    <w:rsid w:val="2DE1AAC3"/>
    <w:rsid w:val="2E74CA02"/>
    <w:rsid w:val="2F99D349"/>
    <w:rsid w:val="306319EE"/>
    <w:rsid w:val="31ADBE17"/>
    <w:rsid w:val="31E913E6"/>
    <w:rsid w:val="32815E3D"/>
    <w:rsid w:val="32F31C60"/>
    <w:rsid w:val="334DBFCF"/>
    <w:rsid w:val="335F955F"/>
    <w:rsid w:val="345C1973"/>
    <w:rsid w:val="349BD2D1"/>
    <w:rsid w:val="351F483F"/>
    <w:rsid w:val="3642683F"/>
    <w:rsid w:val="36C3A8DF"/>
    <w:rsid w:val="38162692"/>
    <w:rsid w:val="386F3CC3"/>
    <w:rsid w:val="388EA67A"/>
    <w:rsid w:val="39047CD5"/>
    <w:rsid w:val="39A2A13A"/>
    <w:rsid w:val="3A905522"/>
    <w:rsid w:val="3B206FA0"/>
    <w:rsid w:val="3B668797"/>
    <w:rsid w:val="3BA9667C"/>
    <w:rsid w:val="3BB996CC"/>
    <w:rsid w:val="3BE10BCA"/>
    <w:rsid w:val="3C0E75AD"/>
    <w:rsid w:val="3CA89AA2"/>
    <w:rsid w:val="3D33033E"/>
    <w:rsid w:val="3D91C414"/>
    <w:rsid w:val="3E92ECA2"/>
    <w:rsid w:val="3F04E1DC"/>
    <w:rsid w:val="3F592A8E"/>
    <w:rsid w:val="3F7AB2D4"/>
    <w:rsid w:val="3FA880E6"/>
    <w:rsid w:val="40C1C426"/>
    <w:rsid w:val="417836EA"/>
    <w:rsid w:val="41837108"/>
    <w:rsid w:val="41AA6606"/>
    <w:rsid w:val="41B073F8"/>
    <w:rsid w:val="41D46785"/>
    <w:rsid w:val="41DCBFFC"/>
    <w:rsid w:val="42DF8714"/>
    <w:rsid w:val="44137FB4"/>
    <w:rsid w:val="44502FAB"/>
    <w:rsid w:val="4485D10F"/>
    <w:rsid w:val="44CE8526"/>
    <w:rsid w:val="451BF713"/>
    <w:rsid w:val="45B403B0"/>
    <w:rsid w:val="462BC147"/>
    <w:rsid w:val="479F439A"/>
    <w:rsid w:val="4865A40E"/>
    <w:rsid w:val="48C9B90F"/>
    <w:rsid w:val="49E2793E"/>
    <w:rsid w:val="4A701DA5"/>
    <w:rsid w:val="4B42A7EF"/>
    <w:rsid w:val="4C60EFEE"/>
    <w:rsid w:val="4C8AC22F"/>
    <w:rsid w:val="4CA782F1"/>
    <w:rsid w:val="4CAB8CE5"/>
    <w:rsid w:val="4D977909"/>
    <w:rsid w:val="4DA65A2B"/>
    <w:rsid w:val="4DBF5207"/>
    <w:rsid w:val="4E52E3EC"/>
    <w:rsid w:val="4EC1C3B7"/>
    <w:rsid w:val="4F602C4C"/>
    <w:rsid w:val="4FC841EC"/>
    <w:rsid w:val="51330494"/>
    <w:rsid w:val="5145B72B"/>
    <w:rsid w:val="517573D5"/>
    <w:rsid w:val="5489338B"/>
    <w:rsid w:val="5494CC22"/>
    <w:rsid w:val="54DC60C8"/>
    <w:rsid w:val="556D7812"/>
    <w:rsid w:val="556DFD87"/>
    <w:rsid w:val="5590F8F5"/>
    <w:rsid w:val="55A1251F"/>
    <w:rsid w:val="5671813A"/>
    <w:rsid w:val="5676B3C2"/>
    <w:rsid w:val="56C0A55B"/>
    <w:rsid w:val="58738C29"/>
    <w:rsid w:val="5928FDD3"/>
    <w:rsid w:val="59485A63"/>
    <w:rsid w:val="5991C1CB"/>
    <w:rsid w:val="59D77B5D"/>
    <w:rsid w:val="59E460E1"/>
    <w:rsid w:val="59FBC8F3"/>
    <w:rsid w:val="5AFEE2E6"/>
    <w:rsid w:val="5C4FD7D8"/>
    <w:rsid w:val="5CBB9FC1"/>
    <w:rsid w:val="5D198FDE"/>
    <w:rsid w:val="5F2FC125"/>
    <w:rsid w:val="5F3B22A6"/>
    <w:rsid w:val="61880296"/>
    <w:rsid w:val="618F0F11"/>
    <w:rsid w:val="61A1A30F"/>
    <w:rsid w:val="637F0B45"/>
    <w:rsid w:val="647E52D4"/>
    <w:rsid w:val="65A42B24"/>
    <w:rsid w:val="6726EE90"/>
    <w:rsid w:val="6771E933"/>
    <w:rsid w:val="6772C655"/>
    <w:rsid w:val="67EA6434"/>
    <w:rsid w:val="688CBBF0"/>
    <w:rsid w:val="6890EFFC"/>
    <w:rsid w:val="6925E02C"/>
    <w:rsid w:val="69B79110"/>
    <w:rsid w:val="6A67BFF5"/>
    <w:rsid w:val="6A714DDC"/>
    <w:rsid w:val="6BC631C1"/>
    <w:rsid w:val="6BF12174"/>
    <w:rsid w:val="6C433F44"/>
    <w:rsid w:val="6CD117FE"/>
    <w:rsid w:val="6D0D2A42"/>
    <w:rsid w:val="6E6C2202"/>
    <w:rsid w:val="6F0D0DFD"/>
    <w:rsid w:val="6FAC4B2B"/>
    <w:rsid w:val="704A8450"/>
    <w:rsid w:val="706347CE"/>
    <w:rsid w:val="7117538A"/>
    <w:rsid w:val="718C1BBC"/>
    <w:rsid w:val="71CB4091"/>
    <w:rsid w:val="72A8074C"/>
    <w:rsid w:val="7476F859"/>
    <w:rsid w:val="74FC89F0"/>
    <w:rsid w:val="755D0A63"/>
    <w:rsid w:val="758EF038"/>
    <w:rsid w:val="759CF47E"/>
    <w:rsid w:val="75D28765"/>
    <w:rsid w:val="75E3705A"/>
    <w:rsid w:val="76F56637"/>
    <w:rsid w:val="7713F83E"/>
    <w:rsid w:val="7756D593"/>
    <w:rsid w:val="78175821"/>
    <w:rsid w:val="79A32C88"/>
    <w:rsid w:val="79E13E23"/>
    <w:rsid w:val="7A0B4D7D"/>
    <w:rsid w:val="7A44395D"/>
    <w:rsid w:val="7AE6EC69"/>
    <w:rsid w:val="7BB832CA"/>
    <w:rsid w:val="7C165A25"/>
    <w:rsid w:val="7C752E65"/>
    <w:rsid w:val="7CA8BA47"/>
    <w:rsid w:val="7D25A285"/>
    <w:rsid w:val="7D66A4D8"/>
    <w:rsid w:val="7DE39C79"/>
    <w:rsid w:val="7E32D519"/>
    <w:rsid w:val="7E44E922"/>
    <w:rsid w:val="7F05E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9562B5B"/>
  <w14:defaultImageDpi w14:val="330"/>
  <w15:docId w15:val="{70179295-2EE8-47D9-A7BE-BBFC3B89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nhideWhenUsed="1" w:qFormat="1"/>
    <w:lsdException w:name="toc 6" w:semiHidden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2" w:unhideWhenUsed="1" w:qFormat="1"/>
    <w:lsdException w:name="endnote reference" w:semiHidden="1" w:uiPriority="2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F5"/>
    <w:pPr>
      <w:tabs>
        <w:tab w:val="left" w:pos="360"/>
        <w:tab w:val="left" w:pos="720"/>
        <w:tab w:val="left" w:pos="1080"/>
      </w:tabs>
    </w:pPr>
  </w:style>
  <w:style w:type="paragraph" w:styleId="Heading1">
    <w:name w:val="heading 1"/>
    <w:next w:val="BodyText"/>
    <w:link w:val="Heading1Char"/>
    <w:qFormat/>
    <w:rsid w:val="00B55EF5"/>
    <w:pPr>
      <w:keepNext/>
      <w:pageBreakBefore/>
      <w:numPr>
        <w:numId w:val="11"/>
      </w:numPr>
      <w:spacing w:before="360" w:after="240"/>
      <w:outlineLvl w:val="0"/>
    </w:pPr>
    <w:rPr>
      <w:rFonts w:asciiTheme="majorHAnsi" w:hAnsiTheme="majorHAnsi"/>
      <w:b/>
      <w:color w:val="D77600" w:themeColor="text2"/>
      <w:kern w:val="28"/>
      <w:sz w:val="32"/>
    </w:rPr>
  </w:style>
  <w:style w:type="paragraph" w:styleId="Heading2">
    <w:name w:val="heading 2"/>
    <w:basedOn w:val="Heading1"/>
    <w:next w:val="BodyText"/>
    <w:link w:val="Heading2Char"/>
    <w:qFormat/>
    <w:rsid w:val="00B55EF5"/>
    <w:pPr>
      <w:pageBreakBefore w:val="0"/>
      <w:numPr>
        <w:ilvl w:val="1"/>
      </w:numPr>
      <w:spacing w:after="0"/>
      <w:outlineLvl w:val="1"/>
    </w:pPr>
    <w:rPr>
      <w:sz w:val="28"/>
    </w:rPr>
  </w:style>
  <w:style w:type="paragraph" w:styleId="Heading3">
    <w:name w:val="heading 3"/>
    <w:basedOn w:val="Heading2"/>
    <w:next w:val="BodyText"/>
    <w:link w:val="Heading3Char"/>
    <w:qFormat/>
    <w:rsid w:val="00B55EF5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qFormat/>
    <w:rsid w:val="00B55EF5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qFormat/>
    <w:rsid w:val="00B55EF5"/>
    <w:pPr>
      <w:numPr>
        <w:ilvl w:val="4"/>
      </w:numPr>
      <w:outlineLvl w:val="4"/>
    </w:pPr>
  </w:style>
  <w:style w:type="paragraph" w:styleId="Heading6">
    <w:name w:val="heading 6"/>
    <w:basedOn w:val="Normal"/>
    <w:next w:val="BodyText"/>
    <w:link w:val="Heading6Char"/>
    <w:qFormat/>
    <w:rsid w:val="00B55EF5"/>
    <w:pPr>
      <w:numPr>
        <w:ilvl w:val="5"/>
        <w:numId w:val="11"/>
      </w:numPr>
      <w:tabs>
        <w:tab w:val="clear" w:pos="360"/>
        <w:tab w:val="clear" w:pos="720"/>
      </w:tabs>
      <w:jc w:val="center"/>
      <w:outlineLvl w:val="5"/>
    </w:pPr>
    <w:rPr>
      <w:rFonts w:asciiTheme="majorHAnsi" w:hAnsiTheme="majorHAnsi"/>
      <w:b/>
      <w:color w:val="D77600" w:themeColor="text2"/>
      <w:sz w:val="32"/>
    </w:rPr>
  </w:style>
  <w:style w:type="paragraph" w:styleId="Heading7">
    <w:name w:val="heading 7"/>
    <w:basedOn w:val="Heading2"/>
    <w:next w:val="BodyText"/>
    <w:link w:val="Heading7Char"/>
    <w:qFormat/>
    <w:rsid w:val="00B55EF5"/>
    <w:pPr>
      <w:numPr>
        <w:ilvl w:val="6"/>
      </w:numPr>
      <w:outlineLvl w:val="6"/>
    </w:pPr>
  </w:style>
  <w:style w:type="paragraph" w:styleId="Heading8">
    <w:name w:val="heading 8"/>
    <w:basedOn w:val="Heading4"/>
    <w:next w:val="BodyText"/>
    <w:link w:val="Heading8Char"/>
    <w:qFormat/>
    <w:rsid w:val="00B55EF5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4"/>
    <w:next w:val="BodyText"/>
    <w:link w:val="Heading9Char"/>
    <w:qFormat/>
    <w:rsid w:val="00B55EF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qFormat/>
    <w:rsid w:val="00B55EF5"/>
    <w:pPr>
      <w:ind w:left="-720" w:right="-720"/>
      <w:jc w:val="right"/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B55EF5"/>
    <w:rPr>
      <w:rFonts w:asciiTheme="majorHAnsi" w:hAnsiTheme="majorHAnsi"/>
      <w:sz w:val="22"/>
      <w:szCs w:val="22"/>
    </w:rPr>
  </w:style>
  <w:style w:type="paragraph" w:styleId="Footer">
    <w:name w:val="footer"/>
    <w:basedOn w:val="Header"/>
    <w:link w:val="FooterChar"/>
    <w:uiPriority w:val="99"/>
    <w:unhideWhenUsed/>
    <w:qFormat/>
    <w:rsid w:val="00085034"/>
    <w:pPr>
      <w:tabs>
        <w:tab w:val="right" w:pos="10080"/>
      </w:tabs>
      <w:jc w:val="center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085034"/>
  </w:style>
  <w:style w:type="table" w:styleId="TableGrid">
    <w:name w:val="Table Grid"/>
    <w:basedOn w:val="TableNormal"/>
    <w:rsid w:val="00B55EF5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B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55E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67"/>
    <w:rsid w:val="00B55EF5"/>
    <w:rPr>
      <w:color w:val="808080"/>
    </w:rPr>
  </w:style>
  <w:style w:type="paragraph" w:customStyle="1" w:styleId="Acronyms">
    <w:name w:val="Acronyms"/>
    <w:qFormat/>
    <w:rsid w:val="00B55EF5"/>
    <w:pPr>
      <w:spacing w:before="60" w:line="264" w:lineRule="auto"/>
      <w:ind w:left="2160" w:hanging="2160"/>
    </w:pPr>
    <w:rPr>
      <w:rFonts w:asciiTheme="minorHAnsi" w:hAnsiTheme="minorHAnsi"/>
    </w:rPr>
  </w:style>
  <w:style w:type="paragraph" w:customStyle="1" w:styleId="BackCovername">
    <w:name w:val="Back_Cover_name"/>
    <w:basedOn w:val="Normal"/>
    <w:qFormat/>
    <w:rsid w:val="00B55EF5"/>
    <w:rPr>
      <w:rFonts w:asciiTheme="majorHAnsi" w:hAnsiTheme="majorHAnsi"/>
      <w:b/>
      <w:noProof/>
      <w:color w:val="FFFFFF" w:themeColor="background1"/>
      <w:sz w:val="24"/>
      <w:szCs w:val="26"/>
    </w:rPr>
  </w:style>
  <w:style w:type="paragraph" w:customStyle="1" w:styleId="BackCoverOperated">
    <w:name w:val="Back_Cover_Operated"/>
    <w:basedOn w:val="Normal"/>
    <w:qFormat/>
    <w:rsid w:val="00B55EF5"/>
    <w:rPr>
      <w:rFonts w:asciiTheme="majorHAnsi" w:hAnsiTheme="majorHAnsi"/>
    </w:rPr>
  </w:style>
  <w:style w:type="paragraph" w:customStyle="1" w:styleId="BackCoverText">
    <w:name w:val="Back_Cover_Text"/>
    <w:basedOn w:val="Normal"/>
    <w:qFormat/>
    <w:rsid w:val="00B55EF5"/>
    <w:pPr>
      <w:spacing w:before="240" w:line="288" w:lineRule="auto"/>
    </w:pPr>
    <w:rPr>
      <w:rFonts w:asciiTheme="majorHAnsi" w:hAnsiTheme="majorHAnsi"/>
      <w:noProof/>
      <w:color w:val="FFFFFF" w:themeColor="background1"/>
    </w:rPr>
  </w:style>
  <w:style w:type="paragraph" w:customStyle="1" w:styleId="BackCoverweb">
    <w:name w:val="Back_Cover_web"/>
    <w:basedOn w:val="Normal"/>
    <w:qFormat/>
    <w:rsid w:val="00B55EF5"/>
    <w:pPr>
      <w:spacing w:before="240"/>
    </w:pPr>
    <w:rPr>
      <w:rFonts w:asciiTheme="majorHAnsi" w:hAnsiTheme="majorHAnsi"/>
      <w:b/>
      <w:i/>
      <w:noProof/>
      <w:color w:val="FFFFFF" w:themeColor="background1"/>
      <w:sz w:val="26"/>
      <w:szCs w:val="26"/>
    </w:rPr>
  </w:style>
  <w:style w:type="paragraph" w:styleId="BodyText">
    <w:name w:val="Body Text"/>
    <w:basedOn w:val="Normal"/>
    <w:link w:val="BodyTextChar"/>
    <w:qFormat/>
    <w:rsid w:val="00B55EF5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B55EF5"/>
    <w:rPr>
      <w:rFonts w:asciiTheme="minorHAnsi" w:hAnsiTheme="minorHAnsi"/>
      <w:sz w:val="22"/>
      <w:szCs w:val="22"/>
    </w:rPr>
  </w:style>
  <w:style w:type="paragraph" w:styleId="Caption">
    <w:name w:val="caption"/>
    <w:basedOn w:val="Normal"/>
    <w:next w:val="Normal"/>
    <w:uiPriority w:val="1"/>
    <w:semiHidden/>
    <w:qFormat/>
    <w:rsid w:val="00B55EF5"/>
    <w:pPr>
      <w:tabs>
        <w:tab w:val="clear" w:pos="360"/>
        <w:tab w:val="clear" w:pos="720"/>
        <w:tab w:val="clear" w:pos="1080"/>
      </w:tabs>
      <w:jc w:val="center"/>
    </w:pPr>
    <w:rPr>
      <w:color w:val="D77600" w:themeColor="text2"/>
    </w:rPr>
  </w:style>
  <w:style w:type="paragraph" w:customStyle="1" w:styleId="Caption-Fig">
    <w:name w:val="Caption-Fig"/>
    <w:basedOn w:val="Caption"/>
    <w:next w:val="Normal"/>
    <w:qFormat/>
    <w:rsid w:val="00B55EF5"/>
    <w:pPr>
      <w:tabs>
        <w:tab w:val="left" w:pos="1152"/>
      </w:tabs>
      <w:spacing w:before="120" w:after="240"/>
      <w:ind w:left="1152" w:hanging="1152"/>
      <w:jc w:val="left"/>
    </w:pPr>
  </w:style>
  <w:style w:type="paragraph" w:customStyle="1" w:styleId="Caption-Tab">
    <w:name w:val="Caption-Tab"/>
    <w:basedOn w:val="Caption"/>
    <w:next w:val="Normal"/>
    <w:qFormat/>
    <w:rsid w:val="00B55EF5"/>
    <w:pPr>
      <w:keepNext/>
      <w:spacing w:before="480" w:after="120"/>
      <w:ind w:left="1152" w:hanging="1152"/>
      <w:jc w:val="left"/>
    </w:pPr>
  </w:style>
  <w:style w:type="paragraph" w:customStyle="1" w:styleId="CoverAuthorName">
    <w:name w:val="Cover_AuthorName"/>
    <w:basedOn w:val="Normal"/>
    <w:uiPriority w:val="99"/>
    <w:qFormat/>
    <w:rsid w:val="00B55EF5"/>
    <w:pPr>
      <w:tabs>
        <w:tab w:val="clear" w:pos="360"/>
        <w:tab w:val="clear" w:pos="720"/>
        <w:tab w:val="clear" w:pos="1080"/>
        <w:tab w:val="left" w:pos="2160"/>
        <w:tab w:val="left" w:pos="4680"/>
      </w:tabs>
      <w:spacing w:line="264" w:lineRule="auto"/>
    </w:pPr>
    <w:rPr>
      <w:rFonts w:asciiTheme="majorHAnsi" w:eastAsiaTheme="minorEastAsia" w:hAnsiTheme="majorHAnsi" w:cstheme="minorBidi"/>
      <w:color w:val="FFFFFF" w:themeColor="background1"/>
      <w:szCs w:val="24"/>
    </w:rPr>
  </w:style>
  <w:style w:type="paragraph" w:customStyle="1" w:styleId="CoverDate">
    <w:name w:val="Cover_Date"/>
    <w:basedOn w:val="Normal"/>
    <w:uiPriority w:val="99"/>
    <w:qFormat/>
    <w:rsid w:val="00B55EF5"/>
    <w:pPr>
      <w:tabs>
        <w:tab w:val="clear" w:pos="360"/>
        <w:tab w:val="clear" w:pos="720"/>
        <w:tab w:val="clear" w:pos="1080"/>
        <w:tab w:val="left" w:pos="2700"/>
      </w:tabs>
      <w:spacing w:after="520"/>
    </w:pPr>
    <w:rPr>
      <w:rFonts w:asciiTheme="majorHAnsi" w:eastAsiaTheme="minorEastAsia" w:hAnsiTheme="majorHAnsi" w:cstheme="minorBidi"/>
      <w:b/>
      <w:color w:val="FFFFFF" w:themeColor="background1"/>
      <w:sz w:val="36"/>
      <w:szCs w:val="24"/>
    </w:rPr>
  </w:style>
  <w:style w:type="paragraph" w:customStyle="1" w:styleId="CoverPNNLAuthornameBlack">
    <w:name w:val="Cover_PNNL_Authorname_Black"/>
    <w:basedOn w:val="CoverAuthorName"/>
    <w:qFormat/>
    <w:rsid w:val="00B55EF5"/>
    <w:rPr>
      <w:color w:val="auto"/>
    </w:rPr>
  </w:style>
  <w:style w:type="paragraph" w:customStyle="1" w:styleId="CoverPNNLDateBlack">
    <w:name w:val="Cover_PNNL_Date_Black"/>
    <w:basedOn w:val="CoverDate"/>
    <w:qFormat/>
    <w:rsid w:val="00B55EF5"/>
    <w:pPr>
      <w:tabs>
        <w:tab w:val="clear" w:pos="2700"/>
        <w:tab w:val="center" w:pos="5400"/>
      </w:tabs>
    </w:pPr>
    <w:rPr>
      <w:color w:val="auto"/>
    </w:rPr>
  </w:style>
  <w:style w:type="paragraph" w:customStyle="1" w:styleId="CoverPNNLNumber">
    <w:name w:val="Cover_PNNL_Number"/>
    <w:basedOn w:val="Normal"/>
    <w:qFormat/>
    <w:rsid w:val="00B55EF5"/>
    <w:pPr>
      <w:spacing w:before="6920" w:after="240"/>
    </w:pPr>
    <w:rPr>
      <w:rFonts w:asciiTheme="majorHAnsi" w:hAnsiTheme="majorHAnsi"/>
      <w:color w:val="FFFFFF" w:themeColor="background1"/>
      <w:sz w:val="18"/>
    </w:rPr>
  </w:style>
  <w:style w:type="paragraph" w:customStyle="1" w:styleId="CoverPNNLImage">
    <w:name w:val="Cover_PNNL_Image"/>
    <w:basedOn w:val="CoverPNNLNumber"/>
    <w:qFormat/>
    <w:rsid w:val="00B55EF5"/>
    <w:pPr>
      <w:spacing w:before="0"/>
      <w:ind w:left="-720"/>
    </w:pPr>
  </w:style>
  <w:style w:type="paragraph" w:customStyle="1" w:styleId="CoverPNNLNumberBlack">
    <w:name w:val="Cover_PNNL_Number_Black"/>
    <w:basedOn w:val="CoverPNNLNumber"/>
    <w:qFormat/>
    <w:rsid w:val="00B55EF5"/>
    <w:pPr>
      <w:spacing w:before="240"/>
    </w:pPr>
    <w:rPr>
      <w:color w:val="auto"/>
    </w:rPr>
  </w:style>
  <w:style w:type="paragraph" w:customStyle="1" w:styleId="CoverPreparedFor">
    <w:name w:val="Cover_Prepared_For"/>
    <w:basedOn w:val="CoverAuthorName"/>
    <w:qFormat/>
    <w:rsid w:val="00B55EF5"/>
    <w:rPr>
      <w:sz w:val="18"/>
    </w:rPr>
  </w:style>
  <w:style w:type="paragraph" w:customStyle="1" w:styleId="CoverPNNLPreparedForBlack">
    <w:name w:val="Cover_PNNL_Prepared_For_Black"/>
    <w:basedOn w:val="CoverPreparedFor"/>
    <w:qFormat/>
    <w:rsid w:val="00B55EF5"/>
    <w:pPr>
      <w:framePr w:hSpace="187" w:wrap="around" w:hAnchor="margin" w:yAlign="bottom"/>
      <w:spacing w:before="240"/>
      <w:suppressOverlap/>
    </w:pPr>
    <w:rPr>
      <w:color w:val="auto"/>
    </w:rPr>
  </w:style>
  <w:style w:type="paragraph" w:customStyle="1" w:styleId="CoverSubtitle">
    <w:name w:val="Cover_Subtitle"/>
    <w:basedOn w:val="Normal"/>
    <w:uiPriority w:val="99"/>
    <w:qFormat/>
    <w:rsid w:val="00B55EF5"/>
    <w:pPr>
      <w:tabs>
        <w:tab w:val="clear" w:pos="360"/>
        <w:tab w:val="clear" w:pos="720"/>
        <w:tab w:val="clear" w:pos="1080"/>
        <w:tab w:val="left" w:pos="2700"/>
      </w:tabs>
      <w:spacing w:after="240"/>
    </w:pPr>
    <w:rPr>
      <w:rFonts w:asciiTheme="majorHAnsi" w:eastAsiaTheme="minorEastAsia" w:hAnsiTheme="majorHAnsi" w:cstheme="minorBidi"/>
      <w:color w:val="FFFFFF" w:themeColor="background1"/>
      <w:sz w:val="46"/>
      <w:szCs w:val="24"/>
    </w:rPr>
  </w:style>
  <w:style w:type="paragraph" w:customStyle="1" w:styleId="CoverPNNLSubtitleBlack">
    <w:name w:val="Cover_PNNL_Subtitle_Black"/>
    <w:basedOn w:val="CoverSubtitle"/>
    <w:qFormat/>
    <w:rsid w:val="00B55EF5"/>
    <w:rPr>
      <w:color w:val="auto"/>
    </w:rPr>
  </w:style>
  <w:style w:type="paragraph" w:styleId="Title">
    <w:name w:val="Title"/>
    <w:aliases w:val="Cover_Title"/>
    <w:basedOn w:val="Normal"/>
    <w:next w:val="Normal"/>
    <w:link w:val="TitleChar"/>
    <w:uiPriority w:val="99"/>
    <w:unhideWhenUsed/>
    <w:qFormat/>
    <w:rsid w:val="00B55EF5"/>
    <w:pPr>
      <w:spacing w:before="240" w:after="240"/>
    </w:pPr>
    <w:rPr>
      <w:rFonts w:asciiTheme="majorHAnsi" w:hAnsiTheme="majorHAnsi" w:cs="Arial"/>
      <w:b/>
      <w:color w:val="FFFFFF" w:themeColor="background1"/>
      <w:sz w:val="70"/>
      <w:szCs w:val="70"/>
    </w:rPr>
  </w:style>
  <w:style w:type="character" w:customStyle="1" w:styleId="TitleChar">
    <w:name w:val="Title Char"/>
    <w:aliases w:val="Cover_Title Char"/>
    <w:basedOn w:val="DefaultParagraphFont"/>
    <w:link w:val="Title"/>
    <w:uiPriority w:val="99"/>
    <w:rsid w:val="00B55EF5"/>
    <w:rPr>
      <w:rFonts w:asciiTheme="majorHAnsi" w:hAnsiTheme="majorHAnsi" w:cs="Arial"/>
      <w:b/>
      <w:color w:val="FFFFFF" w:themeColor="background1"/>
      <w:sz w:val="70"/>
      <w:szCs w:val="70"/>
    </w:rPr>
  </w:style>
  <w:style w:type="paragraph" w:customStyle="1" w:styleId="CoverPNNLTitleCopper">
    <w:name w:val="Cover_PNNL_Title_Copper"/>
    <w:basedOn w:val="Title"/>
    <w:qFormat/>
    <w:rsid w:val="00B55EF5"/>
    <w:rPr>
      <w:color w:val="D77600" w:themeColor="text2"/>
    </w:rPr>
  </w:style>
  <w:style w:type="paragraph" w:customStyle="1" w:styleId="distr">
    <w:name w:val="distr"/>
    <w:basedOn w:val="Normal"/>
    <w:uiPriority w:val="99"/>
    <w:qFormat/>
    <w:rsid w:val="00B55EF5"/>
    <w:pPr>
      <w:tabs>
        <w:tab w:val="clear" w:pos="360"/>
        <w:tab w:val="clear" w:pos="1080"/>
        <w:tab w:val="left" w:pos="900"/>
        <w:tab w:val="right" w:pos="3960"/>
      </w:tabs>
      <w:ind w:left="720" w:hanging="360"/>
    </w:pPr>
  </w:style>
  <w:style w:type="paragraph" w:styleId="DocumentMap">
    <w:name w:val="Document Map"/>
    <w:basedOn w:val="Normal"/>
    <w:link w:val="DocumentMapChar"/>
    <w:semiHidden/>
    <w:unhideWhenUsed/>
    <w:rsid w:val="00B55EF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B55EF5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uiPriority w:val="2"/>
    <w:unhideWhenUsed/>
    <w:rsid w:val="00B55EF5"/>
    <w:rPr>
      <w:rFonts w:ascii="Arial" w:hAnsi="Arial"/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55EF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55EF5"/>
    <w:rPr>
      <w:rFonts w:asciiTheme="minorHAnsi" w:hAnsiTheme="minorHAnsi"/>
    </w:rPr>
  </w:style>
  <w:style w:type="paragraph" w:customStyle="1" w:styleId="Equation">
    <w:name w:val="Equation"/>
    <w:basedOn w:val="BodyText"/>
    <w:uiPriority w:val="2"/>
    <w:qFormat/>
    <w:rsid w:val="00B55EF5"/>
    <w:pPr>
      <w:tabs>
        <w:tab w:val="clear" w:pos="360"/>
        <w:tab w:val="clear" w:pos="720"/>
        <w:tab w:val="clear" w:pos="1080"/>
      </w:tabs>
    </w:pPr>
  </w:style>
  <w:style w:type="paragraph" w:customStyle="1" w:styleId="Figure">
    <w:name w:val="Figure"/>
    <w:basedOn w:val="Normal"/>
    <w:next w:val="Caption-Fig"/>
    <w:qFormat/>
    <w:rsid w:val="00B55EF5"/>
    <w:pPr>
      <w:keepNext/>
      <w:spacing w:before="240"/>
      <w:ind w:left="-720" w:right="-720"/>
      <w:jc w:val="center"/>
    </w:pPr>
  </w:style>
  <w:style w:type="character" w:styleId="FollowedHyperlink">
    <w:name w:val="FollowedHyperlink"/>
    <w:basedOn w:val="DefaultParagraphFont"/>
    <w:semiHidden/>
    <w:unhideWhenUsed/>
    <w:rsid w:val="00B55EF5"/>
    <w:rPr>
      <w:color w:val="800080"/>
      <w:u w:val="single"/>
    </w:rPr>
  </w:style>
  <w:style w:type="character" w:styleId="FootnoteReference">
    <w:name w:val="footnote reference"/>
    <w:basedOn w:val="DefaultParagraphFont"/>
    <w:uiPriority w:val="2"/>
    <w:unhideWhenUsed/>
    <w:rsid w:val="00B55EF5"/>
    <w:rPr>
      <w:rFonts w:ascii="Arial" w:hAnsi="Arial"/>
      <w:sz w:val="22"/>
      <w:bdr w:val="none" w:sz="0" w:space="0" w:color="auto"/>
      <w:shd w:val="clear" w:color="auto" w:fill="auto"/>
      <w:vertAlign w:val="superscript"/>
    </w:rPr>
  </w:style>
  <w:style w:type="paragraph" w:styleId="FootnoteText">
    <w:name w:val="footnote text"/>
    <w:link w:val="FootnoteTextChar"/>
    <w:uiPriority w:val="2"/>
    <w:unhideWhenUsed/>
    <w:rsid w:val="00B55EF5"/>
  </w:style>
  <w:style w:type="character" w:customStyle="1" w:styleId="FootnoteTextChar">
    <w:name w:val="Footnote Text Char"/>
    <w:basedOn w:val="DefaultParagraphFont"/>
    <w:link w:val="FootnoteText"/>
    <w:uiPriority w:val="2"/>
    <w:rsid w:val="00B55EF5"/>
    <w:rPr>
      <w:rFonts w:ascii="Arial" w:hAnsi="Arial"/>
      <w:szCs w:val="22"/>
    </w:rPr>
  </w:style>
  <w:style w:type="paragraph" w:customStyle="1" w:styleId="HeaderCover">
    <w:name w:val="HeaderCover"/>
    <w:basedOn w:val="Header"/>
    <w:qFormat/>
    <w:rsid w:val="00B55EF5"/>
    <w:pPr>
      <w:tabs>
        <w:tab w:val="center" w:pos="7920"/>
      </w:tabs>
    </w:pPr>
  </w:style>
  <w:style w:type="character" w:customStyle="1" w:styleId="Heading1Char">
    <w:name w:val="Heading 1 Char"/>
    <w:basedOn w:val="DefaultParagraphFont"/>
    <w:link w:val="Heading1"/>
    <w:rsid w:val="00B55EF5"/>
    <w:rPr>
      <w:rFonts w:asciiTheme="majorHAnsi" w:hAnsiTheme="majorHAnsi"/>
      <w:b/>
      <w:color w:val="D77600" w:themeColor="text2"/>
      <w:kern w:val="28"/>
      <w:sz w:val="32"/>
      <w:szCs w:val="22"/>
    </w:rPr>
  </w:style>
  <w:style w:type="character" w:customStyle="1" w:styleId="Heading2Char">
    <w:name w:val="Heading 2 Char"/>
    <w:basedOn w:val="DefaultParagraphFont"/>
    <w:link w:val="Heading2"/>
    <w:rsid w:val="00B55EF5"/>
    <w:rPr>
      <w:rFonts w:asciiTheme="majorHAnsi" w:hAnsiTheme="majorHAnsi"/>
      <w:b/>
      <w:color w:val="D77600" w:themeColor="text2"/>
      <w:kern w:val="28"/>
      <w:sz w:val="28"/>
      <w:szCs w:val="22"/>
    </w:rPr>
  </w:style>
  <w:style w:type="character" w:customStyle="1" w:styleId="Heading3Char">
    <w:name w:val="Heading 3 Char"/>
    <w:basedOn w:val="DefaultParagraphFont"/>
    <w:link w:val="Heading3"/>
    <w:rsid w:val="00B55EF5"/>
    <w:rPr>
      <w:rFonts w:asciiTheme="majorHAnsi" w:hAnsiTheme="majorHAnsi"/>
      <w:b/>
      <w:color w:val="D77600" w:themeColor="text2"/>
      <w:kern w:val="28"/>
      <w:sz w:val="24"/>
      <w:szCs w:val="22"/>
    </w:rPr>
  </w:style>
  <w:style w:type="character" w:customStyle="1" w:styleId="Heading4Char">
    <w:name w:val="Heading 4 Char"/>
    <w:basedOn w:val="DefaultParagraphFont"/>
    <w:link w:val="Heading4"/>
    <w:rsid w:val="00B55EF5"/>
    <w:rPr>
      <w:rFonts w:asciiTheme="majorHAnsi" w:hAnsiTheme="majorHAnsi"/>
      <w:b/>
      <w:color w:val="D77600" w:themeColor="text2"/>
      <w:kern w:val="28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B55EF5"/>
    <w:rPr>
      <w:rFonts w:asciiTheme="majorHAnsi" w:hAnsiTheme="majorHAnsi"/>
      <w:b/>
      <w:color w:val="D77600" w:themeColor="text2"/>
      <w:kern w:val="28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B55EF5"/>
    <w:rPr>
      <w:rFonts w:asciiTheme="majorHAnsi" w:hAnsiTheme="majorHAnsi"/>
      <w:b/>
      <w:color w:val="D77600" w:themeColor="text2"/>
      <w:sz w:val="32"/>
      <w:szCs w:val="22"/>
    </w:rPr>
  </w:style>
  <w:style w:type="character" w:customStyle="1" w:styleId="Heading7Char">
    <w:name w:val="Heading 7 Char"/>
    <w:basedOn w:val="DefaultParagraphFont"/>
    <w:link w:val="Heading7"/>
    <w:rsid w:val="00B55EF5"/>
    <w:rPr>
      <w:rFonts w:asciiTheme="majorHAnsi" w:hAnsiTheme="majorHAnsi"/>
      <w:b/>
      <w:color w:val="D77600" w:themeColor="text2"/>
      <w:kern w:val="28"/>
      <w:sz w:val="28"/>
      <w:szCs w:val="22"/>
    </w:rPr>
  </w:style>
  <w:style w:type="character" w:customStyle="1" w:styleId="Heading8Char">
    <w:name w:val="Heading 8 Char"/>
    <w:basedOn w:val="DefaultParagraphFont"/>
    <w:link w:val="Heading8"/>
    <w:rsid w:val="00B55EF5"/>
    <w:rPr>
      <w:rFonts w:asciiTheme="majorHAnsi" w:hAnsiTheme="majorHAnsi"/>
      <w:b/>
      <w:color w:val="D77600" w:themeColor="text2"/>
      <w:kern w:val="28"/>
      <w:sz w:val="24"/>
      <w:szCs w:val="22"/>
    </w:rPr>
  </w:style>
  <w:style w:type="character" w:customStyle="1" w:styleId="Heading9Char">
    <w:name w:val="Heading 9 Char"/>
    <w:basedOn w:val="DefaultParagraphFont"/>
    <w:link w:val="Heading9"/>
    <w:rsid w:val="00B55EF5"/>
    <w:rPr>
      <w:rFonts w:asciiTheme="majorHAnsi" w:hAnsiTheme="majorHAnsi"/>
      <w:b/>
      <w:color w:val="D77600" w:themeColor="text2"/>
      <w:kern w:val="28"/>
      <w:sz w:val="22"/>
      <w:szCs w:val="22"/>
    </w:rPr>
  </w:style>
  <w:style w:type="paragraph" w:customStyle="1" w:styleId="Heading-FrontTOC">
    <w:name w:val="Heading-Front (TOC)"/>
    <w:basedOn w:val="Heading1"/>
    <w:next w:val="BodyText"/>
    <w:qFormat/>
    <w:rsid w:val="00B55EF5"/>
    <w:pPr>
      <w:numPr>
        <w:numId w:val="0"/>
      </w:numPr>
      <w:spacing w:before="0" w:line="264" w:lineRule="auto"/>
    </w:pPr>
  </w:style>
  <w:style w:type="paragraph" w:customStyle="1" w:styleId="HeadingFrontNoTOC">
    <w:name w:val="Heading Front (No TOC)"/>
    <w:basedOn w:val="Heading-FrontTOC"/>
    <w:next w:val="BodyText"/>
    <w:qFormat/>
    <w:rsid w:val="00B55EF5"/>
  </w:style>
  <w:style w:type="character" w:styleId="Hyperlink">
    <w:name w:val="Hyperlink"/>
    <w:basedOn w:val="DefaultParagraphFont"/>
    <w:uiPriority w:val="99"/>
    <w:unhideWhenUsed/>
    <w:rsid w:val="00B55EF5"/>
    <w:rPr>
      <w:color w:val="0000FF"/>
      <w:u w:val="single"/>
    </w:rPr>
  </w:style>
  <w:style w:type="paragraph" w:styleId="List">
    <w:name w:val="List"/>
    <w:basedOn w:val="BodyText"/>
    <w:qFormat/>
    <w:rsid w:val="00B55EF5"/>
    <w:pPr>
      <w:numPr>
        <w:numId w:val="12"/>
      </w:numPr>
      <w:spacing w:before="120"/>
    </w:pPr>
  </w:style>
  <w:style w:type="paragraph" w:styleId="ListBullet">
    <w:name w:val="List Bullet"/>
    <w:basedOn w:val="List"/>
    <w:qFormat/>
    <w:rsid w:val="00B55EF5"/>
    <w:pPr>
      <w:numPr>
        <w:numId w:val="14"/>
      </w:numPr>
      <w:tabs>
        <w:tab w:val="clear" w:pos="1080"/>
      </w:tabs>
    </w:pPr>
  </w:style>
  <w:style w:type="paragraph" w:styleId="ListBullet2">
    <w:name w:val="List Bullet 2"/>
    <w:basedOn w:val="ListBullet"/>
    <w:qFormat/>
    <w:rsid w:val="00B55EF5"/>
    <w:pPr>
      <w:numPr>
        <w:numId w:val="16"/>
      </w:numPr>
    </w:pPr>
  </w:style>
  <w:style w:type="paragraph" w:styleId="ListBullet3">
    <w:name w:val="List Bullet 3"/>
    <w:basedOn w:val="ListBullet2"/>
    <w:qFormat/>
    <w:rsid w:val="00B55EF5"/>
    <w:pPr>
      <w:numPr>
        <w:numId w:val="18"/>
      </w:numPr>
    </w:pPr>
  </w:style>
  <w:style w:type="paragraph" w:customStyle="1" w:styleId="ListLetter">
    <w:name w:val="List Letter"/>
    <w:rsid w:val="00B55EF5"/>
    <w:pPr>
      <w:numPr>
        <w:numId w:val="19"/>
      </w:numPr>
      <w:spacing w:before="120"/>
    </w:pPr>
  </w:style>
  <w:style w:type="paragraph" w:styleId="ListNumber">
    <w:name w:val="List Number"/>
    <w:link w:val="ListNumberChar"/>
    <w:rsid w:val="00B55EF5"/>
    <w:pPr>
      <w:numPr>
        <w:numId w:val="21"/>
      </w:numPr>
      <w:spacing w:before="120"/>
    </w:pPr>
    <w:rPr>
      <w:rFonts w:asciiTheme="minorHAnsi" w:hAnsiTheme="minorHAnsi"/>
    </w:rPr>
  </w:style>
  <w:style w:type="character" w:customStyle="1" w:styleId="ListNumberChar">
    <w:name w:val="List Number Char"/>
    <w:basedOn w:val="DefaultParagraphFont"/>
    <w:link w:val="ListNumber"/>
    <w:rsid w:val="00B55EF5"/>
    <w:rPr>
      <w:rFonts w:asciiTheme="minorHAnsi" w:hAnsiTheme="minorHAnsi"/>
      <w:sz w:val="22"/>
      <w:szCs w:val="22"/>
    </w:rPr>
  </w:style>
  <w:style w:type="paragraph" w:styleId="NormalWeb">
    <w:name w:val="Normal (Web)"/>
    <w:basedOn w:val="Normal"/>
    <w:semiHidden/>
    <w:unhideWhenUsed/>
    <w:rsid w:val="00B55EF5"/>
    <w:rPr>
      <w:szCs w:val="24"/>
    </w:rPr>
  </w:style>
  <w:style w:type="character" w:styleId="PageNumber">
    <w:name w:val="page number"/>
    <w:basedOn w:val="DefaultParagraphFont"/>
    <w:uiPriority w:val="2"/>
    <w:unhideWhenUsed/>
    <w:qFormat/>
    <w:rsid w:val="00B55EF5"/>
    <w:rPr>
      <w:b w:val="0"/>
      <w:noProof/>
      <w:color w:val="A63F1E" w:themeColor="accent1"/>
      <w:sz w:val="22"/>
    </w:rPr>
  </w:style>
  <w:style w:type="table" w:customStyle="1" w:styleId="PNNLSingleHeaderRowFootnote">
    <w:name w:val="PNNL_Single_Header_Row_Footnote"/>
    <w:basedOn w:val="TableNormal"/>
    <w:uiPriority w:val="99"/>
    <w:rsid w:val="00B55EF5"/>
    <w:rPr>
      <w:rFonts w:asciiTheme="minorHAnsi" w:hAnsiTheme="minorHAnsi"/>
    </w:rPr>
    <w:tblPr>
      <w:tblStyleRowBandSize w:val="1"/>
      <w:jc w:val="center"/>
      <w:tblBorders>
        <w:bottom w:val="single" w:sz="8" w:space="0" w:color="D77600" w:themeColor="text2"/>
      </w:tblBorders>
      <w:tblCellMar>
        <w:top w:w="29" w:type="dxa"/>
        <w:left w:w="58" w:type="dxa"/>
        <w:bottom w:w="29" w:type="dxa"/>
        <w:right w:w="58" w:type="dxa"/>
      </w:tblCellMar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Theme="minorHAnsi" w:hAnsiTheme="minorHAnsi"/>
        <w:b w:val="0"/>
        <w:sz w:val="20"/>
      </w:rPr>
      <w:tblPr/>
      <w:tcPr>
        <w:tcBorders>
          <w:top w:val="single" w:sz="8" w:space="0" w:color="D77600" w:themeColor="text2"/>
          <w:left w:val="nil"/>
          <w:bottom w:val="single" w:sz="8" w:space="0" w:color="D77600" w:themeColor="text2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Theme="minorHAnsi" w:hAnsiTheme="minorHAnsi"/>
        <w:sz w:val="20"/>
      </w:rPr>
      <w:tblPr/>
      <w:tcPr>
        <w:tcBorders>
          <w:top w:val="single" w:sz="8" w:space="0" w:color="D77600" w:themeColor="text2"/>
          <w:left w:val="nil"/>
          <w:bottom w:val="single" w:sz="8" w:space="0" w:color="D77600" w:themeColor="text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Theme="minorHAnsi" w:hAnsiTheme="minorHAnsi"/>
        <w:sz w:val="20"/>
      </w:rPr>
      <w:tblPr/>
      <w:tcPr>
        <w:shd w:val="clear" w:color="auto" w:fill="D9D9D9" w:themeFill="background1" w:themeFillShade="D9"/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Theme="minorHAnsi" w:hAnsiTheme="minorHAnsi"/>
        <w:sz w:val="20"/>
      </w:rPr>
    </w:tblStylePr>
  </w:style>
  <w:style w:type="table" w:customStyle="1" w:styleId="PNNLSolidHeaderRow">
    <w:name w:val="PNNL_Solid_Header_Row"/>
    <w:basedOn w:val="PNNLSingleHeaderRowFootnote"/>
    <w:uiPriority w:val="99"/>
    <w:rsid w:val="00B55EF5"/>
    <w:rPr>
      <w:color w:val="000000"/>
    </w:rPr>
    <w:tblPr>
      <w:tblStyleColBandSize w:val="1"/>
      <w:tblBorders>
        <w:bottom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Theme="minorHAnsi" w:hAnsiTheme="minorHAnsi"/>
        <w:b/>
        <w:i w:val="0"/>
        <w:color w:val="auto"/>
        <w:sz w:val="20"/>
      </w:rPr>
      <w:tblPr/>
      <w:tcPr>
        <w:tcBorders>
          <w:top w:val="single" w:sz="8" w:space="0" w:color="D77600" w:themeColor="text2"/>
          <w:left w:val="nil"/>
          <w:bottom w:val="single" w:sz="8" w:space="0" w:color="D77600" w:themeColor="text2"/>
          <w:right w:val="nil"/>
          <w:insideH w:val="nil"/>
          <w:insideV w:val="nil"/>
          <w:tl2br w:val="nil"/>
          <w:tr2bl w:val="nil"/>
        </w:tcBorders>
        <w:shd w:val="clear" w:color="auto" w:fill="D77600" w:themeFill="text2"/>
        <w:vAlign w:val="bottom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Theme="minorHAnsi" w:hAnsiTheme="minorHAnsi"/>
        <w:sz w:val="20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Theme="minorHAnsi" w:hAnsiTheme="minorHAnsi"/>
        <w:sz w:val="20"/>
      </w:rPr>
      <w:tblPr/>
      <w:tcPr>
        <w:shd w:val="clear" w:color="auto" w:fill="D9D9D9" w:themeFill="background1" w:themeFillShade="D9"/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Theme="minorHAnsi" w:hAnsiTheme="minorHAnsi"/>
        <w:sz w:val="20"/>
      </w:rPr>
    </w:tblStylePr>
  </w:style>
  <w:style w:type="paragraph" w:customStyle="1" w:styleId="TableCaption">
    <w:name w:val="Table Caption"/>
    <w:basedOn w:val="Normal"/>
    <w:semiHidden/>
    <w:unhideWhenUsed/>
    <w:rsid w:val="00B55EF5"/>
    <w:pPr>
      <w:keepNext/>
      <w:spacing w:after="180"/>
    </w:pPr>
    <w:rPr>
      <w:b/>
      <w:bCs/>
    </w:rPr>
  </w:style>
  <w:style w:type="paragraph" w:styleId="TableofAuthorities">
    <w:name w:val="table of authorities"/>
    <w:basedOn w:val="Normal"/>
    <w:next w:val="Normal"/>
    <w:semiHidden/>
    <w:unhideWhenUsed/>
    <w:rsid w:val="00B55EF5"/>
    <w:pPr>
      <w:tabs>
        <w:tab w:val="clear" w:pos="360"/>
        <w:tab w:val="clear" w:pos="720"/>
        <w:tab w:val="clear" w:pos="1080"/>
      </w:tabs>
      <w:ind w:left="220" w:hanging="220"/>
    </w:p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B55EF5"/>
    <w:pPr>
      <w:tabs>
        <w:tab w:val="clear" w:pos="360"/>
        <w:tab w:val="clear" w:pos="720"/>
        <w:tab w:val="clear" w:pos="1080"/>
        <w:tab w:val="right" w:leader="dot" w:pos="9360"/>
      </w:tabs>
      <w:spacing w:before="80"/>
      <w:ind w:left="1440" w:right="720" w:hanging="1440"/>
    </w:pPr>
    <w:rPr>
      <w:noProof/>
    </w:rPr>
  </w:style>
  <w:style w:type="paragraph" w:customStyle="1" w:styleId="TableText">
    <w:name w:val="TableText"/>
    <w:basedOn w:val="BodyText"/>
    <w:qFormat/>
    <w:rsid w:val="00B55EF5"/>
    <w:pPr>
      <w:spacing w:before="0"/>
    </w:pPr>
    <w:rPr>
      <w:sz w:val="20"/>
      <w:szCs w:val="20"/>
    </w:rPr>
  </w:style>
  <w:style w:type="paragraph" w:customStyle="1" w:styleId="TableTextDecimal">
    <w:name w:val="TableText_Decimal"/>
    <w:basedOn w:val="TableText"/>
    <w:qFormat/>
    <w:rsid w:val="00B55EF5"/>
    <w:pPr>
      <w:tabs>
        <w:tab w:val="clear" w:pos="360"/>
        <w:tab w:val="clear" w:pos="720"/>
        <w:tab w:val="clear" w:pos="1080"/>
        <w:tab w:val="decimal" w:pos="456"/>
      </w:tabs>
    </w:pPr>
  </w:style>
  <w:style w:type="paragraph" w:customStyle="1" w:styleId="TableTextFootnote">
    <w:name w:val="TableText_Footnote"/>
    <w:basedOn w:val="TableText"/>
    <w:qFormat/>
    <w:rsid w:val="00B55EF5"/>
    <w:pPr>
      <w:ind w:left="400" w:hanging="400"/>
    </w:pPr>
  </w:style>
  <w:style w:type="paragraph" w:customStyle="1" w:styleId="TextBoxHeader">
    <w:name w:val="Text Box Header"/>
    <w:basedOn w:val="Normal"/>
    <w:qFormat/>
    <w:rsid w:val="00B55EF5"/>
    <w:rPr>
      <w:rFonts w:asciiTheme="majorHAnsi" w:hAnsiTheme="majorHAnsi"/>
      <w:b/>
      <w:color w:val="D77600" w:themeColor="text2"/>
      <w:sz w:val="28"/>
    </w:rPr>
  </w:style>
  <w:style w:type="paragraph" w:customStyle="1" w:styleId="Title-PageText">
    <w:name w:val="Title-Page_Text"/>
    <w:basedOn w:val="Normal"/>
    <w:uiPriority w:val="99"/>
    <w:qFormat/>
    <w:rsid w:val="00B55EF5"/>
    <w:pPr>
      <w:tabs>
        <w:tab w:val="clear" w:pos="360"/>
        <w:tab w:val="clear" w:pos="720"/>
        <w:tab w:val="clear" w:pos="1080"/>
        <w:tab w:val="left" w:pos="2880"/>
      </w:tabs>
    </w:pPr>
    <w:rPr>
      <w:rFonts w:asciiTheme="majorHAnsi" w:hAnsiTheme="majorHAnsi"/>
      <w:sz w:val="24"/>
      <w:szCs w:val="24"/>
    </w:rPr>
  </w:style>
  <w:style w:type="paragraph" w:customStyle="1" w:styleId="TitlePageSubtitle">
    <w:name w:val="Title_Page_Subtitle"/>
    <w:basedOn w:val="Title-PageText"/>
    <w:uiPriority w:val="99"/>
    <w:qFormat/>
    <w:rsid w:val="00B55EF5"/>
    <w:pPr>
      <w:spacing w:before="240"/>
    </w:pPr>
    <w:rPr>
      <w:sz w:val="28"/>
    </w:rPr>
  </w:style>
  <w:style w:type="paragraph" w:customStyle="1" w:styleId="TitlePageTitle">
    <w:name w:val="Title_Page_Title"/>
    <w:basedOn w:val="Normal"/>
    <w:uiPriority w:val="99"/>
    <w:qFormat/>
    <w:rsid w:val="00B55EF5"/>
    <w:rPr>
      <w:rFonts w:asciiTheme="majorHAnsi" w:hAnsiTheme="majorHAnsi" w:cs="Arial"/>
      <w:b/>
      <w:w w:val="104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55EF5"/>
    <w:pPr>
      <w:keepLines/>
      <w:tabs>
        <w:tab w:val="clear" w:pos="360"/>
        <w:tab w:val="clear" w:pos="1080"/>
        <w:tab w:val="right" w:leader="dot" w:pos="9360"/>
      </w:tabs>
      <w:spacing w:before="80"/>
      <w:ind w:left="720" w:right="720" w:hanging="72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55EF5"/>
    <w:pPr>
      <w:tabs>
        <w:tab w:val="clear" w:pos="360"/>
        <w:tab w:val="clear" w:pos="720"/>
        <w:tab w:val="clear" w:pos="1080"/>
        <w:tab w:val="left" w:pos="1440"/>
        <w:tab w:val="right" w:leader="dot" w:pos="9360"/>
      </w:tabs>
      <w:spacing w:before="80"/>
      <w:ind w:left="1440" w:right="720" w:hanging="7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55EF5"/>
    <w:pPr>
      <w:tabs>
        <w:tab w:val="clear" w:pos="360"/>
        <w:tab w:val="clear" w:pos="720"/>
        <w:tab w:val="clear" w:pos="1080"/>
        <w:tab w:val="left" w:pos="1526"/>
        <w:tab w:val="right" w:leader="dot" w:pos="9360"/>
      </w:tabs>
      <w:spacing w:before="80"/>
      <w:ind w:left="1527" w:right="720" w:hanging="605"/>
    </w:pPr>
    <w:rPr>
      <w:noProof/>
    </w:rPr>
  </w:style>
  <w:style w:type="paragraph" w:styleId="TOC4">
    <w:name w:val="toc 4"/>
    <w:basedOn w:val="TOC1"/>
    <w:next w:val="Normal"/>
    <w:autoRedefine/>
    <w:uiPriority w:val="39"/>
    <w:qFormat/>
    <w:rsid w:val="00B55EF5"/>
    <w:pPr>
      <w:tabs>
        <w:tab w:val="left" w:pos="2344"/>
      </w:tabs>
      <w:ind w:left="2333" w:hanging="821"/>
    </w:pPr>
  </w:style>
  <w:style w:type="paragraph" w:styleId="TOC5">
    <w:name w:val="toc 5"/>
    <w:basedOn w:val="Normal"/>
    <w:next w:val="Normal"/>
    <w:autoRedefine/>
    <w:uiPriority w:val="99"/>
    <w:semiHidden/>
    <w:qFormat/>
    <w:rsid w:val="00B55EF5"/>
    <w:pPr>
      <w:tabs>
        <w:tab w:val="clear" w:pos="360"/>
        <w:tab w:val="clear" w:pos="720"/>
        <w:tab w:val="clear" w:pos="1080"/>
      </w:tabs>
      <w:ind w:left="880"/>
    </w:pPr>
  </w:style>
  <w:style w:type="paragraph" w:styleId="TOC6">
    <w:name w:val="toc 6"/>
    <w:basedOn w:val="Normal"/>
    <w:next w:val="Normal"/>
    <w:autoRedefine/>
    <w:uiPriority w:val="99"/>
    <w:semiHidden/>
    <w:qFormat/>
    <w:rsid w:val="00B55EF5"/>
    <w:pPr>
      <w:tabs>
        <w:tab w:val="clear" w:pos="360"/>
        <w:tab w:val="clear" w:pos="720"/>
        <w:tab w:val="clear" w:pos="1080"/>
        <w:tab w:val="right" w:leader="dot" w:pos="9360"/>
      </w:tabs>
    </w:pPr>
  </w:style>
  <w:style w:type="paragraph" w:styleId="TOC9">
    <w:name w:val="toc 9"/>
    <w:basedOn w:val="TOC1"/>
    <w:next w:val="Normal"/>
    <w:autoRedefine/>
    <w:uiPriority w:val="39"/>
    <w:unhideWhenUsed/>
    <w:qFormat/>
    <w:rsid w:val="00B55EF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E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wherestatement">
    <w:name w:val="where statement"/>
    <w:basedOn w:val="Normal"/>
    <w:qFormat/>
    <w:rsid w:val="00B55EF5"/>
    <w:pPr>
      <w:tabs>
        <w:tab w:val="clear" w:pos="360"/>
        <w:tab w:val="clear" w:pos="720"/>
        <w:tab w:val="clear" w:pos="1080"/>
        <w:tab w:val="right" w:pos="1530"/>
        <w:tab w:val="left" w:pos="1710"/>
        <w:tab w:val="left" w:pos="2070"/>
      </w:tabs>
      <w:ind w:left="2074" w:hanging="2074"/>
    </w:pPr>
  </w:style>
  <w:style w:type="paragraph" w:customStyle="1" w:styleId="WhiteCoverPNNLAuthors">
    <w:name w:val="White_Cover_PNNL_Authors"/>
    <w:basedOn w:val="CoverPNNLAuthornameBlack"/>
    <w:qFormat/>
    <w:rsid w:val="00B55EF5"/>
  </w:style>
  <w:style w:type="paragraph" w:customStyle="1" w:styleId="WhiteCoverPNNLDate">
    <w:name w:val="White_Cover_PNNL_Date"/>
    <w:basedOn w:val="CoverPNNLDateBlack"/>
    <w:qFormat/>
    <w:rsid w:val="00B55EF5"/>
  </w:style>
  <w:style w:type="paragraph" w:customStyle="1" w:styleId="WhiteCoverPNNLNumber">
    <w:name w:val="White_Cover_PNNL_Number"/>
    <w:basedOn w:val="CoverPNNLNumberBlack"/>
    <w:qFormat/>
    <w:rsid w:val="00B55EF5"/>
  </w:style>
  <w:style w:type="paragraph" w:customStyle="1" w:styleId="WhiteCoverPNNLPreparedFor">
    <w:name w:val="White_Cover_PNNL_Prepared_For"/>
    <w:basedOn w:val="CoverPreparedFor"/>
    <w:qFormat/>
    <w:rsid w:val="00B55EF5"/>
    <w:pPr>
      <w:framePr w:hSpace="187" w:wrap="around" w:hAnchor="margin" w:yAlign="bottom"/>
      <w:spacing w:before="240"/>
      <w:suppressOverlap/>
    </w:pPr>
    <w:rPr>
      <w:color w:val="auto"/>
    </w:rPr>
  </w:style>
  <w:style w:type="paragraph" w:customStyle="1" w:styleId="WhiteCoverPNNLSubtitle">
    <w:name w:val="White_Cover_PNNL_Subtitle"/>
    <w:basedOn w:val="CoverPNNLSubtitleBlack"/>
    <w:qFormat/>
    <w:rsid w:val="00B55EF5"/>
  </w:style>
  <w:style w:type="paragraph" w:customStyle="1" w:styleId="WhiteCoverPNNLTitle">
    <w:name w:val="White_Cover_PNNL_Title"/>
    <w:basedOn w:val="CoverPNNLTitleCopper"/>
    <w:qFormat/>
    <w:rsid w:val="00B55EF5"/>
  </w:style>
  <w:style w:type="character" w:styleId="UnresolvedMention">
    <w:name w:val="Unresolved Mention"/>
    <w:basedOn w:val="DefaultParagraphFont"/>
    <w:uiPriority w:val="99"/>
    <w:semiHidden/>
    <w:unhideWhenUsed/>
    <w:rsid w:val="00DE1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ourceforge.net/projects/electricdss/" TargetMode="External"/><Relationship Id="rId18" Type="http://schemas.openxmlformats.org/officeDocument/2006/relationships/hyperlink" Target="https://github.com/pnnl/tesp.git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gridlab-d/gridlab-d.git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www.jetbrains.com/idea/download/?section=windows" TargetMode="Externa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maven.apache.org/docs/3.8.1/release-notes.html" TargetMode="External"/><Relationship Id="rId20" Type="http://schemas.openxmlformats.org/officeDocument/2006/relationships/hyperlink" Target="https://github.com/gridlab-d/gridlab-d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hyperlink" Target="https://www.oracle.com/java/technologies/javase/jdk11-archive-downloads.html" TargetMode="External"/><Relationship Id="rId23" Type="http://schemas.openxmlformats.org/officeDocument/2006/relationships/hyperlink" Target="https://github.com/GMLC-TDC/HELICS-Examples.git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github.com/gridlab-d/gridlab-d/releases/download/v5.2/GridLAB-D-5.2.0-Windows.ex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ourceforge.net/projects/electricdss/files/OpenDSSCmd/" TargetMode="External"/><Relationship Id="rId22" Type="http://schemas.openxmlformats.org/officeDocument/2006/relationships/hyperlink" Target="https://raw.githubusercontent.com/Homebrew/install/HEAD/install.sh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PNNL\Office\Templates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1476E789474F43964BD210A3167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878C1-7206-4C34-8827-AEEAB0C6F535}"/>
      </w:docPartPr>
      <w:docPartBody>
        <w:p w:rsidR="00ED25CD" w:rsidRDefault="00BE4387">
          <w:pPr>
            <w:pStyle w:val="E01476E789474F43964BD210A316712E"/>
          </w:pPr>
          <w:r w:rsidRPr="004A07F7">
            <w:rPr>
              <w:rStyle w:val="PlaceholderText"/>
              <w:b/>
              <w:sz w:val="36"/>
              <w:szCs w:val="36"/>
            </w:rPr>
            <w:t>[Title]</w:t>
          </w:r>
        </w:p>
      </w:docPartBody>
    </w:docPart>
    <w:docPart>
      <w:docPartPr>
        <w:name w:val="4CC9746C2F794A119FD8647B9911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71D3E-480E-4B35-B2C4-5BB5B6F5DC9E}"/>
      </w:docPartPr>
      <w:docPartBody>
        <w:p w:rsidR="00ED25CD" w:rsidRDefault="00BE4387">
          <w:pPr>
            <w:pStyle w:val="4CC9746C2F794A119FD8647B99115426"/>
          </w:pPr>
          <w:r w:rsidRPr="00E93AAA">
            <w:rPr>
              <w:rStyle w:val="PlaceholderText"/>
              <w:sz w:val="28"/>
              <w:szCs w:val="28"/>
            </w:rPr>
            <w:t>[Publish Date]</w:t>
          </w:r>
        </w:p>
      </w:docPartBody>
    </w:docPart>
    <w:docPart>
      <w:docPartPr>
        <w:name w:val="DFB7ED2C111642518EBB2C2F4B117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B6249-6299-47A6-9495-B63CC46718AD}"/>
      </w:docPartPr>
      <w:docPartBody>
        <w:p w:rsidR="00ED25CD" w:rsidRDefault="00BE4387">
          <w:pPr>
            <w:pStyle w:val="DFB7ED2C111642518EBB2C2F4B1178F9"/>
          </w:pPr>
          <w:r w:rsidRPr="00E93AAA">
            <w:rPr>
              <w:rStyle w:val="PlaceholderText"/>
              <w:sz w:val="28"/>
              <w:szCs w:val="28"/>
            </w:rPr>
            <w:t>[Start Time/End Time]</w:t>
          </w:r>
        </w:p>
      </w:docPartBody>
    </w:docPart>
    <w:docPart>
      <w:docPartPr>
        <w:name w:val="0694F5CB7C674022882DB263E2770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8680-FA6B-4040-B899-C941EDB14754}"/>
      </w:docPartPr>
      <w:docPartBody>
        <w:p w:rsidR="00ED25CD" w:rsidRDefault="00BE4387">
          <w:pPr>
            <w:pStyle w:val="0694F5CB7C674022882DB263E2770F27"/>
          </w:pPr>
          <w:r w:rsidRPr="00E93AAA">
            <w:rPr>
              <w:rStyle w:val="PlaceholderText"/>
              <w:sz w:val="28"/>
              <w:szCs w:val="28"/>
            </w:rPr>
            <w:t>[Location]</w:t>
          </w:r>
        </w:p>
      </w:docPartBody>
    </w:docPart>
    <w:docPart>
      <w:docPartPr>
        <w:name w:val="7A4451D40C6F4AFEA984CEF610F92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0C30-0167-4DAA-B389-5728F20233B5}"/>
      </w:docPartPr>
      <w:docPartBody>
        <w:p w:rsidR="00ED25CD" w:rsidRDefault="00BE4387">
          <w:pPr>
            <w:pStyle w:val="7A4451D40C6F4AFEA984CEF610F92158"/>
          </w:pPr>
          <w:r>
            <w:rPr>
              <w:rStyle w:val="PlaceholderText"/>
            </w:rPr>
            <w:t>Use Dropdown or Insert/Cover Page (on Mac) to Select Table Style</w:t>
          </w:r>
          <w:r w:rsidRPr="0060405F">
            <w:rPr>
              <w:rStyle w:val="PlaceholderText"/>
            </w:rPr>
            <w:t>.</w:t>
          </w:r>
        </w:p>
      </w:docPartBody>
    </w:docPart>
    <w:docPart>
      <w:docPartPr>
        <w:name w:val="10C16FDB9CF0474487EF6CEBEA8C3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EF28B-B583-48E3-899A-005B75A75038}"/>
      </w:docPartPr>
      <w:docPartBody>
        <w:p w:rsidR="00ED25CD" w:rsidRDefault="009E5BC3" w:rsidP="009E5BC3">
          <w:pPr>
            <w:pStyle w:val="10C16FDB9CF0474487EF6CEBEA8C3397"/>
          </w:pPr>
          <w:r w:rsidRPr="0060405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1C5DEEE2E3E4935855E7F8BC581C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BB0B1-C6BB-44BD-9147-EE5B7C1F035D}"/>
      </w:docPartPr>
      <w:docPartBody>
        <w:p w:rsidR="00ED25CD" w:rsidRDefault="009E5BC3" w:rsidP="009E5BC3">
          <w:pPr>
            <w:pStyle w:val="B1C5DEEE2E3E4935855E7F8BC581C756"/>
          </w:pPr>
          <w:r w:rsidRPr="0060405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BCC44F7266D4E4F90EF4A2DAF30E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813C5-B2B3-4408-9776-DBB872CB5097}"/>
      </w:docPartPr>
      <w:docPartBody>
        <w:p w:rsidR="00300705" w:rsidRDefault="00300705">
          <w:pPr>
            <w:pStyle w:val="EBCC44F7266D4E4F90EF4A2DAF30E183"/>
          </w:pPr>
          <w:r w:rsidRPr="0060405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0A999BE404435CBDDCC7F2A3048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8AB21-569B-429D-80EF-60E1CEDDDEB0}"/>
      </w:docPartPr>
      <w:docPartBody>
        <w:p w:rsidR="00300705" w:rsidRDefault="00300705">
          <w:pPr>
            <w:pStyle w:val="940A999BE404435CBDDCC7F2A3048C1B"/>
          </w:pPr>
          <w:r w:rsidRPr="0060405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C3"/>
    <w:rsid w:val="00055BC9"/>
    <w:rsid w:val="001019FF"/>
    <w:rsid w:val="00300705"/>
    <w:rsid w:val="00567B85"/>
    <w:rsid w:val="009E5BC3"/>
    <w:rsid w:val="00A04CC0"/>
    <w:rsid w:val="00A11554"/>
    <w:rsid w:val="00BE4387"/>
    <w:rsid w:val="00D811D4"/>
    <w:rsid w:val="00D95185"/>
    <w:rsid w:val="00E43354"/>
    <w:rsid w:val="00E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rPr>
      <w:color w:val="808080"/>
    </w:rPr>
  </w:style>
  <w:style w:type="paragraph" w:customStyle="1" w:styleId="E01476E789474F43964BD210A316712E">
    <w:name w:val="E01476E789474F43964BD210A316712E"/>
  </w:style>
  <w:style w:type="paragraph" w:customStyle="1" w:styleId="4CC9746C2F794A119FD8647B99115426">
    <w:name w:val="4CC9746C2F794A119FD8647B99115426"/>
  </w:style>
  <w:style w:type="paragraph" w:customStyle="1" w:styleId="DFB7ED2C111642518EBB2C2F4B1178F9">
    <w:name w:val="DFB7ED2C111642518EBB2C2F4B1178F9"/>
  </w:style>
  <w:style w:type="paragraph" w:customStyle="1" w:styleId="0694F5CB7C674022882DB263E2770F27">
    <w:name w:val="0694F5CB7C674022882DB263E2770F27"/>
  </w:style>
  <w:style w:type="paragraph" w:customStyle="1" w:styleId="7A4451D40C6F4AFEA984CEF610F92158">
    <w:name w:val="7A4451D40C6F4AFEA984CEF610F92158"/>
  </w:style>
  <w:style w:type="paragraph" w:customStyle="1" w:styleId="10C16FDB9CF0474487EF6CEBEA8C3397">
    <w:name w:val="10C16FDB9CF0474487EF6CEBEA8C3397"/>
    <w:rsid w:val="009E5BC3"/>
  </w:style>
  <w:style w:type="paragraph" w:customStyle="1" w:styleId="B1C5DEEE2E3E4935855E7F8BC581C756">
    <w:name w:val="B1C5DEEE2E3E4935855E7F8BC581C756"/>
    <w:rsid w:val="009E5BC3"/>
  </w:style>
  <w:style w:type="paragraph" w:customStyle="1" w:styleId="EBCC44F7266D4E4F90EF4A2DAF30E183">
    <w:name w:val="EBCC44F7266D4E4F90EF4A2DAF30E183"/>
    <w:rPr>
      <w:kern w:val="2"/>
      <w14:ligatures w14:val="standardContextual"/>
    </w:rPr>
  </w:style>
  <w:style w:type="paragraph" w:customStyle="1" w:styleId="940A999BE404435CBDDCC7F2A3048C1B">
    <w:name w:val="940A999BE404435CBDDCC7F2A3048C1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NNL">
      <a:dk1>
        <a:srgbClr val="616265"/>
      </a:dk1>
      <a:lt1>
        <a:srgbClr val="FFFFFF"/>
      </a:lt1>
      <a:dk2>
        <a:srgbClr val="D77600"/>
      </a:dk2>
      <a:lt2>
        <a:srgbClr val="B3B3B3"/>
      </a:lt2>
      <a:accent1>
        <a:srgbClr val="A63F1E"/>
      </a:accent1>
      <a:accent2>
        <a:srgbClr val="191C1F"/>
      </a:accent2>
      <a:accent3>
        <a:srgbClr val="D77600"/>
      </a:accent3>
      <a:accent4>
        <a:srgbClr val="007836"/>
      </a:accent4>
      <a:accent5>
        <a:srgbClr val="C10435"/>
      </a:accent5>
      <a:accent6>
        <a:srgbClr val="00338E"/>
      </a:accent6>
      <a:hlink>
        <a:srgbClr val="003698"/>
      </a:hlink>
      <a:folHlink>
        <a:srgbClr val="8A075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2024-08-22T00:00:00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C1925C-377F-4C66-83E7-DF318087E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397B88-7ABC-DB4F-A0E6-9CB0D971EE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97459C-B449-491A-BC61-91D7CBA9957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FD1D8F2-1930-464B-B1BF-5FCEE633D2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440</TotalTime>
  <Pages>1</Pages>
  <Words>1044</Words>
  <Characters>5952</Characters>
  <Application>Microsoft Office Word</Application>
  <DocSecurity>4</DocSecurity>
  <Lines>49</Lines>
  <Paragraphs>13</Paragraphs>
  <ScaleCrop>false</ScaleCrop>
  <Company>PNNL</Company>
  <LinksUpToDate>false</LinksUpToDate>
  <CharactersWithSpaces>6983</CharactersWithSpaces>
  <SharedDoc>false</SharedDoc>
  <HLinks>
    <vt:vector size="66" baseType="variant">
      <vt:variant>
        <vt:i4>3670134</vt:i4>
      </vt:variant>
      <vt:variant>
        <vt:i4>30</vt:i4>
      </vt:variant>
      <vt:variant>
        <vt:i4>0</vt:i4>
      </vt:variant>
      <vt:variant>
        <vt:i4>5</vt:i4>
      </vt:variant>
      <vt:variant>
        <vt:lpwstr>https://github.com/GMLC-TDC/HELICS-Examples.git</vt:lpwstr>
      </vt:variant>
      <vt:variant>
        <vt:lpwstr/>
      </vt:variant>
      <vt:variant>
        <vt:i4>2687024</vt:i4>
      </vt:variant>
      <vt:variant>
        <vt:i4>27</vt:i4>
      </vt:variant>
      <vt:variant>
        <vt:i4>0</vt:i4>
      </vt:variant>
      <vt:variant>
        <vt:i4>5</vt:i4>
      </vt:variant>
      <vt:variant>
        <vt:lpwstr>https://raw.githubusercontent.com/Homebrew/install/HEAD/install.sh</vt:lpwstr>
      </vt:variant>
      <vt:variant>
        <vt:lpwstr/>
      </vt:variant>
      <vt:variant>
        <vt:i4>7274528</vt:i4>
      </vt:variant>
      <vt:variant>
        <vt:i4>24</vt:i4>
      </vt:variant>
      <vt:variant>
        <vt:i4>0</vt:i4>
      </vt:variant>
      <vt:variant>
        <vt:i4>5</vt:i4>
      </vt:variant>
      <vt:variant>
        <vt:lpwstr>https://github.com/gridlab-d/gridlab-d.git</vt:lpwstr>
      </vt:variant>
      <vt:variant>
        <vt:lpwstr/>
      </vt:variant>
      <vt:variant>
        <vt:i4>8126567</vt:i4>
      </vt:variant>
      <vt:variant>
        <vt:i4>21</vt:i4>
      </vt:variant>
      <vt:variant>
        <vt:i4>0</vt:i4>
      </vt:variant>
      <vt:variant>
        <vt:i4>5</vt:i4>
      </vt:variant>
      <vt:variant>
        <vt:lpwstr>https://github.com/gridlab-d/gridlab-d</vt:lpwstr>
      </vt:variant>
      <vt:variant>
        <vt:lpwstr/>
      </vt:variant>
      <vt:variant>
        <vt:i4>4325453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https://github.com/gridlab-d/gridlab-d/releases/download/v5.2/GridLAB-D-5.2.0-Windows.exe</vt:lpwstr>
      </vt:variant>
      <vt:variant>
        <vt:lpwstr/>
      </vt:variant>
      <vt:variant>
        <vt:i4>4915210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https://github.com/pnnl/tesp.git</vt:lpwstr>
      </vt:variant>
      <vt:variant>
        <vt:lpwstr/>
      </vt:variant>
      <vt:variant>
        <vt:i4>524311</vt:i4>
      </vt:variant>
      <vt:variant>
        <vt:i4>12</vt:i4>
      </vt:variant>
      <vt:variant>
        <vt:i4>0</vt:i4>
      </vt:variant>
      <vt:variant>
        <vt:i4>5</vt:i4>
      </vt:variant>
      <vt:variant>
        <vt:lpwstr>https://www.jetbrains.com/idea/download/?section=windows</vt:lpwstr>
      </vt:variant>
      <vt:variant>
        <vt:lpwstr/>
      </vt:variant>
      <vt:variant>
        <vt:i4>2097278</vt:i4>
      </vt:variant>
      <vt:variant>
        <vt:i4>9</vt:i4>
      </vt:variant>
      <vt:variant>
        <vt:i4>0</vt:i4>
      </vt:variant>
      <vt:variant>
        <vt:i4>5</vt:i4>
      </vt:variant>
      <vt:variant>
        <vt:lpwstr>https://maven.apache.org/docs/3.8.1/release-notes.html</vt:lpwstr>
      </vt:variant>
      <vt:variant>
        <vt:lpwstr/>
      </vt:variant>
      <vt:variant>
        <vt:i4>5439559</vt:i4>
      </vt:variant>
      <vt:variant>
        <vt:i4>6</vt:i4>
      </vt:variant>
      <vt:variant>
        <vt:i4>0</vt:i4>
      </vt:variant>
      <vt:variant>
        <vt:i4>5</vt:i4>
      </vt:variant>
      <vt:variant>
        <vt:lpwstr>https://www.oracle.com/java/technologies/javase/jdk11-archive-downloads.html</vt:lpwstr>
      </vt:variant>
      <vt:variant>
        <vt:lpwstr/>
      </vt:variant>
      <vt:variant>
        <vt:i4>2162788</vt:i4>
      </vt:variant>
      <vt:variant>
        <vt:i4>3</vt:i4>
      </vt:variant>
      <vt:variant>
        <vt:i4>0</vt:i4>
      </vt:variant>
      <vt:variant>
        <vt:i4>5</vt:i4>
      </vt:variant>
      <vt:variant>
        <vt:lpwstr>https://sourceforge.net/projects/electricdss/files/OpenDSSCmd/</vt:lpwstr>
      </vt:variant>
      <vt:variant>
        <vt:lpwstr/>
      </vt:variant>
      <vt:variant>
        <vt:i4>458754</vt:i4>
      </vt:variant>
      <vt:variant>
        <vt:i4>0</vt:i4>
      </vt:variant>
      <vt:variant>
        <vt:i4>0</vt:i4>
      </vt:variant>
      <vt:variant>
        <vt:i4>5</vt:i4>
      </vt:variant>
      <vt:variant>
        <vt:lpwstr>https://sourceforge.net/projects/electricdss/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UVM Energy Hackathon</dc:title>
  <dc:subject/>
  <dc:creator>Barr, Jonathan L</dc:creator>
  <cp:keywords/>
  <dc:description>Burlington, VT</dc:description>
  <cp:lastModifiedBy>Hardy, Trevor D</cp:lastModifiedBy>
  <cp:revision>148</cp:revision>
  <dcterms:created xsi:type="dcterms:W3CDTF">2024-08-16T02:20:00Z</dcterms:created>
  <dcterms:modified xsi:type="dcterms:W3CDTF">2024-08-21T00:48:00Z</dcterms:modified>
  <cp:contentStatus>9:00 PM – 3:00 PM EDT</cp:contentStatus>
</cp:coreProperties>
</file>